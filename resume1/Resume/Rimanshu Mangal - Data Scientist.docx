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5051" w14:textId="77777777" w:rsidR="004567D9" w:rsidRPr="004936FB" w:rsidRDefault="004567D9" w:rsidP="008E47FD">
      <w:pPr>
        <w:spacing w:after="20"/>
        <w:ind w:left="3600" w:firstLine="720"/>
        <w:rPr>
          <w:rFonts w:ascii="Calibri" w:hAnsi="Calibri"/>
          <w:b/>
          <w:lang w:val="it-IT"/>
        </w:rPr>
      </w:pPr>
      <w:bookmarkStart w:id="0" w:name="_GoBack"/>
      <w:bookmarkEnd w:id="0"/>
    </w:p>
    <w:p w14:paraId="64B2D6DD" w14:textId="77777777" w:rsidR="004567D9" w:rsidRPr="0047577E" w:rsidRDefault="004D072C" w:rsidP="004D072C">
      <w:pPr>
        <w:spacing w:after="20"/>
        <w:rPr>
          <w:rFonts w:ascii="Calibri" w:hAnsi="Calibri"/>
          <w:b/>
          <w:lang w:val="it-IT"/>
        </w:rPr>
      </w:pPr>
      <w:r w:rsidRPr="00495A3A">
        <w:rPr>
          <w:rFonts w:ascii="Calibri" w:hAnsi="Calibri"/>
          <w:b/>
          <w:lang w:val="it-IT"/>
        </w:rPr>
        <w:tab/>
      </w:r>
      <w:r w:rsidRPr="00495A3A">
        <w:rPr>
          <w:rFonts w:ascii="Calibri" w:hAnsi="Calibri"/>
          <w:b/>
          <w:lang w:val="it-IT"/>
        </w:rPr>
        <w:tab/>
      </w:r>
      <w:r w:rsidRPr="00495A3A">
        <w:rPr>
          <w:rFonts w:ascii="Calibri" w:hAnsi="Calibri"/>
          <w:b/>
          <w:lang w:val="it-IT"/>
        </w:rPr>
        <w:tab/>
      </w:r>
      <w:r w:rsidRPr="00495A3A">
        <w:rPr>
          <w:rFonts w:ascii="Calibri" w:hAnsi="Calibri"/>
          <w:b/>
          <w:lang w:val="it-IT"/>
        </w:rPr>
        <w:tab/>
      </w:r>
      <w:r w:rsidRPr="00495A3A">
        <w:rPr>
          <w:rFonts w:ascii="Calibri" w:hAnsi="Calibri"/>
          <w:b/>
          <w:lang w:val="it-IT"/>
        </w:rPr>
        <w:tab/>
      </w:r>
      <w:r w:rsidR="001135AD" w:rsidRPr="009E6CE7">
        <w:rPr>
          <w:rFonts w:ascii="Cambria" w:eastAsia="Calibri" w:hAnsi="Cambria" w:cs="Arial"/>
          <w:b/>
          <w:color w:val="1F4E79"/>
          <w:sz w:val="36"/>
          <w:szCs w:val="36"/>
          <w:lang w:val="en-IN"/>
        </w:rPr>
        <w:t>Rimanshu Mangal</w:t>
      </w:r>
      <w:r w:rsidR="00A470A6" w:rsidRPr="0047577E">
        <w:rPr>
          <w:rFonts w:ascii="Calibri" w:hAnsi="Calibri"/>
          <w:b/>
          <w:lang w:val="it-IT"/>
        </w:rPr>
        <w:tab/>
      </w:r>
      <w:r w:rsidR="00A470A6" w:rsidRPr="0047577E">
        <w:rPr>
          <w:rFonts w:ascii="Calibri" w:hAnsi="Calibri"/>
          <w:b/>
          <w:lang w:val="it-IT"/>
        </w:rPr>
        <w:tab/>
      </w:r>
      <w:r w:rsidR="00A470A6" w:rsidRPr="0047577E">
        <w:rPr>
          <w:rFonts w:ascii="Calibri" w:hAnsi="Calibri"/>
          <w:b/>
          <w:lang w:val="it-IT"/>
        </w:rPr>
        <w:tab/>
      </w:r>
      <w:r w:rsidR="00A470A6" w:rsidRPr="0047577E">
        <w:rPr>
          <w:rFonts w:ascii="Calibri" w:hAnsi="Calibri"/>
          <w:b/>
          <w:lang w:val="it-IT"/>
        </w:rPr>
        <w:tab/>
      </w:r>
      <w:r w:rsidR="006F5A99" w:rsidRPr="0047577E">
        <w:rPr>
          <w:rFonts w:ascii="Calibri" w:hAnsi="Calibri"/>
          <w:b/>
          <w:lang w:val="it-IT"/>
        </w:rPr>
        <w:t xml:space="preserve">          </w:t>
      </w:r>
      <w:r w:rsidR="00B90CFD" w:rsidRPr="0047577E">
        <w:rPr>
          <w:rFonts w:ascii="Calibri" w:hAnsi="Calibri"/>
          <w:b/>
          <w:lang w:val="it-IT"/>
        </w:rPr>
        <w:t xml:space="preserve">                                                                     </w:t>
      </w:r>
      <w:r w:rsidR="006F5A99" w:rsidRPr="0047577E">
        <w:rPr>
          <w:rFonts w:ascii="Calibri" w:hAnsi="Calibri"/>
          <w:b/>
          <w:lang w:val="it-IT"/>
        </w:rPr>
        <w:t xml:space="preserve"> </w:t>
      </w:r>
    </w:p>
    <w:p w14:paraId="3BE9D945" w14:textId="77777777" w:rsidR="003312CB" w:rsidRDefault="00047531" w:rsidP="001F73FB">
      <w:pPr>
        <w:pStyle w:val="NoSpacing"/>
        <w:rPr>
          <w:rFonts w:ascii="Calibri" w:hAnsi="Calibri"/>
          <w:lang w:val="it-IT"/>
        </w:rPr>
      </w:pPr>
      <w:r>
        <w:rPr>
          <w:rFonts w:ascii="Cambria" w:eastAsia="Calibri" w:hAnsi="Cambria" w:cs="Arial"/>
          <w:color w:val="1F4E79"/>
          <w:lang w:val="en-IN" w:eastAsia="en-US"/>
        </w:rPr>
        <w:t>Data Scientist</w:t>
      </w:r>
      <w:r w:rsidR="00BA1943" w:rsidRPr="00983570">
        <w:rPr>
          <w:rFonts w:ascii="Cambria" w:eastAsia="Calibri" w:hAnsi="Cambria" w:cs="Arial"/>
          <w:color w:val="1F4E79"/>
          <w:lang w:val="en-IN" w:eastAsia="en-US"/>
        </w:rPr>
        <w:t xml:space="preserve"> </w:t>
      </w:r>
      <w:r w:rsidR="00783783" w:rsidRPr="00983570">
        <w:rPr>
          <w:rFonts w:ascii="Cambria" w:eastAsia="Calibri" w:hAnsi="Cambria" w:cs="Arial"/>
          <w:color w:val="1F4E79"/>
          <w:lang w:val="en-IN" w:eastAsia="en-US"/>
        </w:rPr>
        <w:t xml:space="preserve">                                </w:t>
      </w:r>
      <w:r w:rsidR="00BF262C">
        <w:tab/>
      </w:r>
      <w:r w:rsidR="00BF262C">
        <w:tab/>
        <w:t xml:space="preserve"> </w:t>
      </w:r>
      <w:r w:rsidR="00102B97">
        <w:t xml:space="preserve">                     </w:t>
      </w:r>
      <w:r w:rsidR="00BA1943">
        <w:t xml:space="preserve">       </w:t>
      </w:r>
      <w:r w:rsidR="000E28FE">
        <w:t xml:space="preserve">     </w:t>
      </w:r>
      <w:r w:rsidR="00915BDA">
        <w:t xml:space="preserve">         </w:t>
      </w:r>
      <w:r w:rsidR="005A6504">
        <w:t xml:space="preserve"> </w:t>
      </w:r>
      <w:proofErr w:type="gramStart"/>
      <w:r w:rsidR="00FF30F3" w:rsidRPr="009E6CE7">
        <w:rPr>
          <w:rFonts w:ascii="Cambria" w:eastAsia="Calibri" w:hAnsi="Cambria" w:cs="Arial"/>
          <w:color w:val="1F4E79"/>
          <w:lang w:val="en-IN" w:eastAsia="en-US"/>
        </w:rPr>
        <w:t>Em</w:t>
      </w:r>
      <w:r w:rsidR="00CF7100" w:rsidRPr="009E6CE7">
        <w:rPr>
          <w:rFonts w:ascii="Cambria" w:eastAsia="Calibri" w:hAnsi="Cambria" w:cs="Arial"/>
          <w:color w:val="1F4E79"/>
          <w:lang w:val="en-IN" w:eastAsia="en-US"/>
        </w:rPr>
        <w:t>ail</w:t>
      </w:r>
      <w:r w:rsidR="00B90CFD" w:rsidRPr="009E6CE7">
        <w:rPr>
          <w:rFonts w:ascii="Cambria" w:eastAsia="Calibri" w:hAnsi="Cambria" w:cs="Arial"/>
          <w:color w:val="1F4E79"/>
          <w:lang w:val="en-IN" w:eastAsia="en-US"/>
        </w:rPr>
        <w:t>:</w:t>
      </w:r>
      <w:r w:rsidR="00FF30F3" w:rsidRPr="003312CB">
        <w:rPr>
          <w:rFonts w:ascii="Calibri" w:hAnsi="Calibri"/>
          <w:color w:val="0000FF"/>
          <w:u w:val="single"/>
          <w:lang w:val="it-IT"/>
        </w:rPr>
        <w:t>riman</w:t>
      </w:r>
      <w:r w:rsidR="00560C67" w:rsidRPr="003312CB">
        <w:rPr>
          <w:rFonts w:ascii="Calibri" w:hAnsi="Calibri"/>
          <w:color w:val="0000FF"/>
          <w:u w:val="single"/>
          <w:lang w:val="en-IN"/>
        </w:rPr>
        <w:t>shu1592</w:t>
      </w:r>
      <w:r w:rsidR="00FF30F3" w:rsidRPr="003312CB">
        <w:rPr>
          <w:rFonts w:ascii="Calibri" w:hAnsi="Calibri"/>
          <w:color w:val="0000FF"/>
          <w:u w:val="single"/>
          <w:lang w:val="it-IT"/>
        </w:rPr>
        <w:t>@gmail.com</w:t>
      </w:r>
      <w:proofErr w:type="gramEnd"/>
    </w:p>
    <w:p w14:paraId="1540ED08" w14:textId="77777777" w:rsidR="00C913EE" w:rsidRPr="009E6CE7" w:rsidRDefault="003312CB" w:rsidP="000863A8">
      <w:pPr>
        <w:pStyle w:val="Subtitle"/>
        <w:rPr>
          <w:rFonts w:eastAsia="Calibri" w:cs="Arial"/>
          <w:color w:val="1F4E79"/>
          <w:sz w:val="22"/>
          <w:szCs w:val="22"/>
          <w:lang w:val="en-IN"/>
        </w:rPr>
      </w:pPr>
      <w:r w:rsidRPr="009E6CE7">
        <w:rPr>
          <w:rFonts w:eastAsia="Calibri" w:cs="Arial"/>
          <w:color w:val="1F4E79"/>
          <w:sz w:val="22"/>
          <w:szCs w:val="22"/>
          <w:lang w:val="en-IN"/>
        </w:rPr>
        <w:tab/>
      </w:r>
      <w:r w:rsidRPr="009E6CE7">
        <w:rPr>
          <w:rFonts w:eastAsia="Calibri" w:cs="Arial"/>
          <w:color w:val="1F4E79"/>
          <w:sz w:val="22"/>
          <w:szCs w:val="22"/>
          <w:lang w:val="en-IN"/>
        </w:rPr>
        <w:tab/>
      </w:r>
      <w:r w:rsidRPr="009E6CE7">
        <w:rPr>
          <w:rFonts w:eastAsia="Calibri" w:cs="Arial"/>
          <w:color w:val="1F4E79"/>
          <w:sz w:val="22"/>
          <w:szCs w:val="22"/>
          <w:lang w:val="en-IN"/>
        </w:rPr>
        <w:tab/>
      </w:r>
      <w:r w:rsidRPr="009E6CE7">
        <w:rPr>
          <w:rFonts w:eastAsia="Calibri" w:cs="Arial"/>
          <w:color w:val="1F4E79"/>
          <w:sz w:val="22"/>
          <w:szCs w:val="22"/>
          <w:lang w:val="en-IN"/>
        </w:rPr>
        <w:tab/>
      </w:r>
      <w:r w:rsidR="00A470A6" w:rsidRPr="009E6CE7">
        <w:rPr>
          <w:rFonts w:eastAsia="Calibri" w:cs="Arial"/>
          <w:color w:val="1F4E79"/>
          <w:sz w:val="22"/>
          <w:szCs w:val="22"/>
          <w:lang w:val="en-IN"/>
        </w:rPr>
        <w:tab/>
      </w:r>
      <w:r w:rsidR="00A470A6" w:rsidRPr="009E6CE7">
        <w:rPr>
          <w:rFonts w:eastAsia="Calibri" w:cs="Arial"/>
          <w:color w:val="1F4E79"/>
          <w:sz w:val="22"/>
          <w:szCs w:val="22"/>
          <w:lang w:val="en-IN"/>
        </w:rPr>
        <w:tab/>
      </w:r>
      <w:r w:rsidR="00A470A6" w:rsidRPr="009E6CE7">
        <w:rPr>
          <w:rFonts w:eastAsia="Calibri" w:cs="Arial"/>
          <w:color w:val="1F4E79"/>
          <w:sz w:val="22"/>
          <w:szCs w:val="22"/>
          <w:lang w:val="en-IN"/>
        </w:rPr>
        <w:tab/>
      </w:r>
      <w:r w:rsidR="00EE1501" w:rsidRPr="009E6CE7">
        <w:rPr>
          <w:rFonts w:eastAsia="Calibri" w:cs="Arial"/>
          <w:color w:val="1F4E79"/>
          <w:sz w:val="22"/>
          <w:szCs w:val="22"/>
          <w:lang w:val="en-IN"/>
        </w:rPr>
        <w:tab/>
      </w:r>
      <w:r w:rsidR="00EE1501" w:rsidRPr="009E6CE7">
        <w:rPr>
          <w:rFonts w:eastAsia="Calibri" w:cs="Arial"/>
          <w:color w:val="1F4E79"/>
          <w:sz w:val="22"/>
          <w:szCs w:val="22"/>
          <w:lang w:val="en-IN"/>
        </w:rPr>
        <w:tab/>
      </w:r>
      <w:r w:rsidR="00EE1501" w:rsidRPr="009E6CE7">
        <w:rPr>
          <w:rFonts w:eastAsia="Calibri" w:cs="Arial"/>
          <w:color w:val="1F4E79"/>
          <w:sz w:val="22"/>
          <w:szCs w:val="22"/>
          <w:lang w:val="en-IN"/>
        </w:rPr>
        <w:tab/>
      </w:r>
      <w:r w:rsidR="00DF7762" w:rsidRPr="009E6CE7">
        <w:rPr>
          <w:rFonts w:eastAsia="Calibri" w:cs="Arial"/>
          <w:color w:val="1F4E79"/>
          <w:sz w:val="22"/>
          <w:szCs w:val="22"/>
          <w:lang w:val="en-IN"/>
        </w:rPr>
        <w:t>Mobile</w:t>
      </w:r>
      <w:r w:rsidR="00A470A6" w:rsidRPr="009E6CE7">
        <w:rPr>
          <w:rFonts w:eastAsia="Calibri" w:cs="Arial"/>
          <w:color w:val="1F4E79"/>
          <w:sz w:val="22"/>
          <w:szCs w:val="22"/>
          <w:lang w:val="en-IN"/>
        </w:rPr>
        <w:t>: +91-</w:t>
      </w:r>
      <w:r w:rsidR="00047662" w:rsidRPr="009E6CE7">
        <w:rPr>
          <w:rFonts w:eastAsia="Calibri" w:cs="Arial"/>
          <w:color w:val="1F4E79"/>
          <w:sz w:val="22"/>
          <w:szCs w:val="22"/>
          <w:lang w:val="en-IN"/>
        </w:rPr>
        <w:t>9867666478</w:t>
      </w:r>
    </w:p>
    <w:p w14:paraId="76D211E3" w14:textId="77777777" w:rsidR="000A3415" w:rsidRPr="009E6CE7" w:rsidRDefault="0011202B" w:rsidP="00D13592">
      <w:pPr>
        <w:pStyle w:val="Heading1"/>
        <w:rPr>
          <w:rFonts w:ascii="Cambria" w:eastAsia="Calibri" w:hAnsi="Cambria" w:cs="Arial"/>
          <w:b/>
          <w:color w:val="1F4E79"/>
          <w:sz w:val="22"/>
          <w:lang w:val="en-IN" w:eastAsia="en-US"/>
        </w:rPr>
      </w:pPr>
      <w:r w:rsidRPr="009E6CE7">
        <w:rPr>
          <w:rFonts w:ascii="Cambria" w:eastAsia="Calibri" w:hAnsi="Cambria" w:cs="Arial"/>
          <w:b/>
          <w:color w:val="1F4E79"/>
          <w:sz w:val="22"/>
          <w:lang w:val="en-IN" w:eastAsia="en-US"/>
        </w:rPr>
        <w:t>Professional Summary</w:t>
      </w:r>
    </w:p>
    <w:p w14:paraId="74052454" w14:textId="77777777" w:rsidR="00C913EE" w:rsidRPr="009E6CE7" w:rsidRDefault="00502D15" w:rsidP="0011202B">
      <w:pPr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7037B7">
        <w:rPr>
          <w:rFonts w:ascii="Cambria" w:hAnsi="Cambria" w:cs="Arial"/>
          <w:color w:val="1F4E79"/>
        </w:rPr>
        <w:pict w14:anchorId="1EF38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.35pt;height:8pt;mso-position-horizontal-relative:page;mso-position-vertical-relative:page" o:hrpct="0" o:hralign="center" o:hr="t">
            <v:imagedata r:id="rId7" o:title="" embosscolor="white"/>
          </v:shape>
        </w:pict>
      </w:r>
    </w:p>
    <w:p w14:paraId="044F95E4" w14:textId="77777777" w:rsidR="009F5EE7" w:rsidRPr="009E6CE7" w:rsidRDefault="00FB1772" w:rsidP="00261736">
      <w:pPr>
        <w:numPr>
          <w:ilvl w:val="0"/>
          <w:numId w:val="35"/>
        </w:numPr>
        <w:suppressAutoHyphens/>
        <w:spacing w:before="40" w:after="40" w:line="240" w:lineRule="atLeast"/>
        <w:jc w:val="both"/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FB1772">
        <w:rPr>
          <w:rFonts w:ascii="Cambria" w:eastAsia="Calibri" w:hAnsi="Cambria" w:cs="Arial"/>
          <w:color w:val="1F4E79"/>
          <w:sz w:val="22"/>
          <w:szCs w:val="22"/>
          <w:lang w:val="en-IN"/>
        </w:rPr>
        <w:t>Data Scien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tist with experience of around </w:t>
      </w:r>
      <w:r w:rsidR="00EC683A">
        <w:rPr>
          <w:rFonts w:ascii="Cambria" w:eastAsia="Calibri" w:hAnsi="Cambria" w:cs="Arial"/>
          <w:color w:val="1F4E79"/>
          <w:sz w:val="22"/>
          <w:szCs w:val="22"/>
          <w:lang w:val="en-IN"/>
        </w:rPr>
        <w:t>4</w:t>
      </w:r>
      <w:r w:rsidRPr="00FB1772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years in 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>insurance</w:t>
      </w:r>
      <w:r w:rsidR="00BB253E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and banking</w:t>
      </w:r>
      <w:r w:rsidRPr="00FB1772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domains </w:t>
      </w:r>
      <w:r w:rsidR="00EF75A6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using </w:t>
      </w:r>
      <w:r w:rsidR="00017093">
        <w:rPr>
          <w:rFonts w:ascii="Cambria" w:eastAsia="Calibri" w:hAnsi="Cambria" w:cs="Arial"/>
          <w:color w:val="1F4E79"/>
          <w:sz w:val="22"/>
          <w:szCs w:val="22"/>
          <w:lang w:val="en-IN"/>
        </w:rPr>
        <w:t>Python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, </w:t>
      </w:r>
      <w:r w:rsidR="007032EC">
        <w:rPr>
          <w:rFonts w:ascii="Cambria" w:eastAsia="Calibri" w:hAnsi="Cambria" w:cs="Arial"/>
          <w:color w:val="1F4E79"/>
          <w:sz w:val="22"/>
          <w:szCs w:val="22"/>
          <w:lang w:val="en-IN"/>
        </w:rPr>
        <w:t>T</w:t>
      </w:r>
      <w:r w:rsidR="009242FF">
        <w:rPr>
          <w:rFonts w:ascii="Cambria" w:eastAsia="Calibri" w:hAnsi="Cambria" w:cs="Arial"/>
          <w:color w:val="1F4E79"/>
          <w:sz w:val="22"/>
          <w:szCs w:val="22"/>
          <w:lang w:val="en-IN"/>
        </w:rPr>
        <w:t>ablea</w:t>
      </w:r>
      <w:r w:rsidR="00560C67">
        <w:rPr>
          <w:rFonts w:ascii="Cambria" w:eastAsia="Calibri" w:hAnsi="Cambria" w:cs="Arial"/>
          <w:color w:val="1F4E79"/>
          <w:sz w:val="22"/>
          <w:szCs w:val="22"/>
          <w:lang w:val="en-IN"/>
        </w:rPr>
        <w:t>u</w:t>
      </w:r>
      <w:r w:rsidR="007032EC">
        <w:rPr>
          <w:rFonts w:ascii="Cambria" w:eastAsia="Calibri" w:hAnsi="Cambria" w:cs="Arial"/>
          <w:color w:val="1F4E79"/>
          <w:sz w:val="22"/>
          <w:szCs w:val="22"/>
          <w:lang w:val="en-IN"/>
        </w:rPr>
        <w:t>,</w:t>
      </w:r>
      <w:r w:rsidR="009242FF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="007032EC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as 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>Analytics</w:t>
      </w:r>
      <w:r w:rsidR="00A62F6F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and </w:t>
      </w:r>
      <w:r w:rsidR="007032EC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reporting 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>tools</w:t>
      </w:r>
      <w:r w:rsidR="007032EC">
        <w:rPr>
          <w:rFonts w:ascii="Cambria" w:eastAsia="Calibri" w:hAnsi="Cambria" w:cs="Arial"/>
          <w:color w:val="1F4E79"/>
          <w:sz w:val="22"/>
          <w:szCs w:val="22"/>
          <w:lang w:val="en-IN"/>
        </w:rPr>
        <w:t>.</w:t>
      </w:r>
    </w:p>
    <w:p w14:paraId="7C360A8A" w14:textId="77777777" w:rsidR="004B7F45" w:rsidRPr="00396EBD" w:rsidRDefault="00741CE9" w:rsidP="004B7F45">
      <w:pPr>
        <w:numPr>
          <w:ilvl w:val="0"/>
          <w:numId w:val="35"/>
        </w:numPr>
        <w:suppressAutoHyphens/>
        <w:spacing w:before="40" w:after="40" w:line="240" w:lineRule="atLeast"/>
        <w:jc w:val="both"/>
        <w:rPr>
          <w:rFonts w:eastAsia="Calibri"/>
          <w:sz w:val="20"/>
          <w:szCs w:val="20"/>
          <w:lang w:val="en-IN"/>
        </w:rPr>
      </w:pPr>
      <w:r w:rsidRPr="00741CE9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Experience in </w:t>
      </w:r>
      <w:r w:rsidR="00A62F6F">
        <w:rPr>
          <w:rFonts w:ascii="Cambria" w:eastAsia="Calibri" w:hAnsi="Cambria" w:cs="Arial"/>
          <w:color w:val="1F4E79"/>
          <w:sz w:val="22"/>
          <w:szCs w:val="22"/>
          <w:lang w:val="en-IN"/>
        </w:rPr>
        <w:t>D</w:t>
      </w:r>
      <w:r w:rsidR="00515E3F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ata exploration, </w:t>
      </w:r>
      <w:r w:rsidR="00A62F6F">
        <w:rPr>
          <w:rFonts w:ascii="Cambria" w:eastAsia="Calibri" w:hAnsi="Cambria" w:cs="Arial"/>
          <w:color w:val="1F4E79"/>
          <w:sz w:val="22"/>
          <w:szCs w:val="22"/>
          <w:lang w:val="en-IN"/>
        </w:rPr>
        <w:t>Data manipulation</w:t>
      </w:r>
      <w:r w:rsidR="006E0462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, Data </w:t>
      </w:r>
      <w:r w:rsidR="006F28D7">
        <w:rPr>
          <w:rFonts w:ascii="Cambria" w:eastAsia="Calibri" w:hAnsi="Cambria" w:cs="Arial"/>
          <w:color w:val="1F4E79"/>
          <w:sz w:val="22"/>
          <w:szCs w:val="22"/>
          <w:lang w:val="en-IN"/>
        </w:rPr>
        <w:t>c</w:t>
      </w:r>
      <w:r w:rsidR="006E0462">
        <w:rPr>
          <w:rFonts w:ascii="Cambria" w:eastAsia="Calibri" w:hAnsi="Cambria" w:cs="Arial"/>
          <w:color w:val="1F4E79"/>
          <w:sz w:val="22"/>
          <w:szCs w:val="22"/>
          <w:lang w:val="en-IN"/>
        </w:rPr>
        <w:t>leaning</w:t>
      </w:r>
      <w:r w:rsidR="00A62F6F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and Machine learning with </w:t>
      </w:r>
      <w:r w:rsidR="00355945">
        <w:rPr>
          <w:rFonts w:ascii="Cambria" w:eastAsia="Calibri" w:hAnsi="Cambria" w:cs="Arial"/>
          <w:color w:val="1F4E79"/>
          <w:sz w:val="22"/>
          <w:szCs w:val="22"/>
          <w:lang w:val="en-IN"/>
        </w:rPr>
        <w:t>python</w:t>
      </w:r>
      <w:r w:rsidR="00A60E64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packages like </w:t>
      </w:r>
      <w:r w:rsidR="007F23D0">
        <w:rPr>
          <w:rFonts w:ascii="Cambria" w:eastAsia="Calibri" w:hAnsi="Cambria" w:cs="Arial"/>
          <w:color w:val="1F4E79"/>
          <w:sz w:val="22"/>
          <w:szCs w:val="22"/>
          <w:lang w:val="en-IN"/>
        </w:rPr>
        <w:t>(</w:t>
      </w:r>
      <w:r w:rsidR="00037663">
        <w:rPr>
          <w:rFonts w:ascii="Cambria" w:eastAsia="Calibri" w:hAnsi="Cambria" w:cs="Arial"/>
          <w:color w:val="1F4E79"/>
          <w:sz w:val="22"/>
          <w:szCs w:val="22"/>
          <w:lang w:val="en-IN"/>
        </w:rPr>
        <w:t>pandas.</w:t>
      </w:r>
      <w:r w:rsidR="005941F1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="00037663">
        <w:rPr>
          <w:rFonts w:ascii="Cambria" w:eastAsia="Calibri" w:hAnsi="Cambria" w:cs="Arial"/>
          <w:color w:val="1F4E79"/>
          <w:sz w:val="22"/>
          <w:szCs w:val="22"/>
          <w:lang w:val="en-IN"/>
        </w:rPr>
        <w:t>numpy</w:t>
      </w:r>
      <w:r w:rsidR="00A62F6F">
        <w:rPr>
          <w:rFonts w:ascii="Cambria" w:eastAsia="Calibri" w:hAnsi="Cambria" w:cs="Arial"/>
          <w:color w:val="1F4E79"/>
          <w:sz w:val="22"/>
          <w:szCs w:val="22"/>
          <w:lang w:val="en-IN"/>
        </w:rPr>
        <w:t>,</w:t>
      </w:r>
      <w:r w:rsidR="005941F1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="00A62F6F">
        <w:rPr>
          <w:rFonts w:ascii="Cambria" w:eastAsia="Calibri" w:hAnsi="Cambria" w:cs="Arial"/>
          <w:color w:val="1F4E79"/>
          <w:sz w:val="22"/>
          <w:szCs w:val="22"/>
          <w:lang w:val="en-IN"/>
        </w:rPr>
        <w:t>skcit learn, matplotlib,</w:t>
      </w:r>
      <w:r w:rsidR="005941F1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="00B876F3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seaborn, </w:t>
      </w:r>
      <w:r w:rsidR="00A62F6F">
        <w:rPr>
          <w:rFonts w:ascii="Cambria" w:eastAsia="Calibri" w:hAnsi="Cambria" w:cs="Arial"/>
          <w:color w:val="1F4E79"/>
          <w:sz w:val="22"/>
          <w:szCs w:val="22"/>
          <w:lang w:val="en-IN"/>
        </w:rPr>
        <w:t>ntlk</w:t>
      </w:r>
      <w:r w:rsidR="00D25F1C">
        <w:rPr>
          <w:rFonts w:ascii="Cambria" w:eastAsia="Calibri" w:hAnsi="Cambria" w:cs="Arial"/>
          <w:color w:val="1F4E79"/>
          <w:sz w:val="22"/>
          <w:szCs w:val="22"/>
          <w:lang w:val="en-IN"/>
        </w:rPr>
        <w:t>, SQL</w:t>
      </w:r>
      <w:r w:rsidR="00447856">
        <w:rPr>
          <w:rFonts w:ascii="Cambria" w:eastAsia="Calibri" w:hAnsi="Cambria" w:cs="Arial"/>
          <w:color w:val="1F4E79"/>
          <w:sz w:val="22"/>
          <w:szCs w:val="22"/>
          <w:lang w:val="en-IN"/>
        </w:rPr>
        <w:t>)</w:t>
      </w:r>
      <w:r w:rsidR="00396EBD">
        <w:rPr>
          <w:rFonts w:ascii="Cambria" w:eastAsia="Calibri" w:hAnsi="Cambria" w:cs="Arial"/>
          <w:color w:val="1F4E79"/>
          <w:sz w:val="22"/>
          <w:szCs w:val="22"/>
          <w:lang w:val="en-IN"/>
        </w:rPr>
        <w:t>.</w:t>
      </w:r>
    </w:p>
    <w:p w14:paraId="403F519C" w14:textId="77777777" w:rsidR="00396EBD" w:rsidRPr="00396EBD" w:rsidRDefault="009608EF" w:rsidP="00396EBD">
      <w:pPr>
        <w:numPr>
          <w:ilvl w:val="0"/>
          <w:numId w:val="35"/>
        </w:numPr>
        <w:suppressAutoHyphens/>
        <w:spacing w:before="40" w:after="40" w:line="240" w:lineRule="atLeast"/>
        <w:jc w:val="both"/>
        <w:rPr>
          <w:rFonts w:ascii="Cambria" w:eastAsia="Calibri" w:hAnsi="Cambria" w:cs="Arial"/>
          <w:color w:val="1F4E79"/>
          <w:sz w:val="22"/>
          <w:szCs w:val="22"/>
        </w:rPr>
      </w:pPr>
      <w:r>
        <w:rPr>
          <w:rFonts w:ascii="Cambria" w:eastAsia="Calibri" w:hAnsi="Cambria" w:cs="Arial"/>
          <w:color w:val="1F4E79"/>
          <w:sz w:val="22"/>
          <w:szCs w:val="22"/>
        </w:rPr>
        <w:t>Exposure to work</w:t>
      </w:r>
      <w:r w:rsidR="003A4E98">
        <w:rPr>
          <w:rFonts w:ascii="Cambria" w:eastAsia="Calibri" w:hAnsi="Cambria" w:cs="Arial"/>
          <w:color w:val="1F4E79"/>
          <w:sz w:val="22"/>
          <w:szCs w:val="22"/>
        </w:rPr>
        <w:t xml:space="preserve"> on </w:t>
      </w:r>
      <w:r w:rsidR="00396EBD" w:rsidRPr="00396EBD">
        <w:rPr>
          <w:rFonts w:ascii="Cambria" w:eastAsia="Calibri" w:hAnsi="Cambria" w:cs="Arial"/>
          <w:color w:val="1F4E79"/>
          <w:sz w:val="22"/>
          <w:szCs w:val="22"/>
        </w:rPr>
        <w:t>AWS</w:t>
      </w:r>
      <w:r w:rsidR="00396EBD">
        <w:rPr>
          <w:rFonts w:ascii="Cambria" w:eastAsia="Calibri" w:hAnsi="Cambria" w:cs="Arial"/>
          <w:color w:val="1F4E79"/>
          <w:sz w:val="22"/>
          <w:szCs w:val="22"/>
        </w:rPr>
        <w:t>/Cloud</w:t>
      </w:r>
      <w:r w:rsidR="00396EBD" w:rsidRPr="00396EBD">
        <w:rPr>
          <w:rFonts w:ascii="Cambria" w:eastAsia="Calibri" w:hAnsi="Cambria" w:cs="Arial"/>
          <w:color w:val="1F4E79"/>
          <w:sz w:val="22"/>
          <w:szCs w:val="22"/>
        </w:rPr>
        <w:t xml:space="preserve"> services like EC2, S3, </w:t>
      </w:r>
      <w:r w:rsidR="00396EBD">
        <w:rPr>
          <w:rFonts w:ascii="Cambria" w:eastAsia="Calibri" w:hAnsi="Cambria" w:cs="Arial"/>
          <w:color w:val="1F4E79"/>
          <w:sz w:val="22"/>
          <w:szCs w:val="22"/>
        </w:rPr>
        <w:t>Dropbox,</w:t>
      </w:r>
      <w:r w:rsidR="00396EBD" w:rsidRPr="00396EBD">
        <w:rPr>
          <w:rFonts w:ascii="Cambria" w:eastAsia="Calibri" w:hAnsi="Cambria" w:cs="Arial"/>
          <w:color w:val="1F4E79"/>
          <w:sz w:val="22"/>
          <w:szCs w:val="22"/>
        </w:rPr>
        <w:t xml:space="preserve"> </w:t>
      </w:r>
      <w:r w:rsidR="00396EBD">
        <w:rPr>
          <w:rFonts w:ascii="Cambria" w:eastAsia="Calibri" w:hAnsi="Cambria" w:cs="Arial"/>
          <w:color w:val="1F4E79"/>
          <w:sz w:val="22"/>
          <w:szCs w:val="22"/>
        </w:rPr>
        <w:t>Snowflake</w:t>
      </w:r>
      <w:r w:rsidR="00A56B74">
        <w:rPr>
          <w:rFonts w:ascii="Cambria" w:eastAsia="Calibri" w:hAnsi="Cambria" w:cs="Arial"/>
          <w:color w:val="1F4E79"/>
          <w:sz w:val="22"/>
          <w:szCs w:val="22"/>
        </w:rPr>
        <w:t xml:space="preserve"> </w:t>
      </w:r>
      <w:r w:rsidR="00396EBD">
        <w:rPr>
          <w:rFonts w:ascii="Cambria" w:eastAsia="Calibri" w:hAnsi="Cambria" w:cs="Arial"/>
          <w:color w:val="1F4E79"/>
          <w:sz w:val="22"/>
          <w:szCs w:val="22"/>
        </w:rPr>
        <w:t>(</w:t>
      </w:r>
      <w:r w:rsidR="003A4E98">
        <w:rPr>
          <w:rFonts w:ascii="Cambria" w:eastAsia="Calibri" w:hAnsi="Cambria" w:cs="Arial"/>
          <w:color w:val="1F4E79"/>
          <w:sz w:val="22"/>
          <w:szCs w:val="22"/>
        </w:rPr>
        <w:t>C</w:t>
      </w:r>
      <w:r w:rsidR="00396EBD">
        <w:rPr>
          <w:rFonts w:ascii="Cambria" w:eastAsia="Calibri" w:hAnsi="Cambria" w:cs="Arial"/>
          <w:color w:val="1F4E79"/>
          <w:sz w:val="22"/>
          <w:szCs w:val="22"/>
        </w:rPr>
        <w:t>loud</w:t>
      </w:r>
      <w:r w:rsidR="003A4E98">
        <w:rPr>
          <w:rFonts w:ascii="Cambria" w:eastAsia="Calibri" w:hAnsi="Cambria" w:cs="Arial"/>
          <w:color w:val="1F4E79"/>
          <w:sz w:val="22"/>
          <w:szCs w:val="22"/>
        </w:rPr>
        <w:t xml:space="preserve"> Datawarehouse</w:t>
      </w:r>
      <w:r w:rsidR="00396EBD">
        <w:rPr>
          <w:rFonts w:ascii="Cambria" w:eastAsia="Calibri" w:hAnsi="Cambria" w:cs="Arial"/>
          <w:color w:val="1F4E79"/>
          <w:sz w:val="22"/>
          <w:szCs w:val="22"/>
        </w:rPr>
        <w:t>)</w:t>
      </w:r>
      <w:r w:rsidR="003A4E98">
        <w:rPr>
          <w:rFonts w:ascii="Cambria" w:eastAsia="Calibri" w:hAnsi="Cambria" w:cs="Arial"/>
          <w:color w:val="1F4E79"/>
          <w:sz w:val="22"/>
          <w:szCs w:val="22"/>
        </w:rPr>
        <w:t xml:space="preserve"> with Agile methodology.</w:t>
      </w:r>
    </w:p>
    <w:p w14:paraId="582AA2B7" w14:textId="77777777" w:rsidR="00273822" w:rsidRPr="00273822" w:rsidRDefault="00273822" w:rsidP="00273822">
      <w:pPr>
        <w:numPr>
          <w:ilvl w:val="0"/>
          <w:numId w:val="35"/>
        </w:numPr>
        <w:suppressAutoHyphens/>
        <w:spacing w:before="40" w:after="40" w:line="240" w:lineRule="atLeast"/>
        <w:jc w:val="both"/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273822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Statistical </w:t>
      </w:r>
      <w:r w:rsidR="00ED5B28" w:rsidRPr="00273822">
        <w:rPr>
          <w:rFonts w:ascii="Cambria" w:eastAsia="Calibri" w:hAnsi="Cambria" w:cs="Arial"/>
          <w:color w:val="1F4E79"/>
          <w:sz w:val="22"/>
          <w:szCs w:val="22"/>
          <w:lang w:val="en-IN"/>
        </w:rPr>
        <w:t>Modelling</w:t>
      </w:r>
      <w:r w:rsidRPr="00273822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and Machine Learning techniques (Linear, Logistics, Decision Trees, Random Forest, SVM, K-Nearest Neighbors) in Forecasting/Predictive Analytics, Segmentation methodologies, Regression based models</w:t>
      </w:r>
      <w:r w:rsidR="00262546">
        <w:rPr>
          <w:rFonts w:ascii="Cambria" w:eastAsia="Calibri" w:hAnsi="Cambria" w:cs="Arial"/>
          <w:color w:val="1F4E79"/>
          <w:sz w:val="22"/>
          <w:szCs w:val="22"/>
          <w:lang w:val="en-IN"/>
        </w:rPr>
        <w:t>.</w:t>
      </w:r>
    </w:p>
    <w:p w14:paraId="76B12689" w14:textId="77777777" w:rsidR="0004019B" w:rsidRPr="0004019B" w:rsidRDefault="0004019B" w:rsidP="0004019B">
      <w:pPr>
        <w:numPr>
          <w:ilvl w:val="0"/>
          <w:numId w:val="35"/>
        </w:numPr>
        <w:suppressAutoHyphens/>
        <w:spacing w:before="40" w:after="40" w:line="240" w:lineRule="atLeast"/>
        <w:jc w:val="both"/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04019B">
        <w:rPr>
          <w:rFonts w:ascii="Cambria" w:eastAsia="Calibri" w:hAnsi="Cambria" w:cs="Arial"/>
          <w:color w:val="1F4E79"/>
          <w:sz w:val="22"/>
          <w:szCs w:val="22"/>
          <w:lang w:val="en-IN"/>
        </w:rPr>
        <w:t>E</w:t>
      </w:r>
      <w:r w:rsidR="003502C9">
        <w:rPr>
          <w:rFonts w:ascii="Cambria" w:eastAsia="Calibri" w:hAnsi="Cambria" w:cs="Arial"/>
          <w:color w:val="1F4E79"/>
          <w:sz w:val="22"/>
          <w:szCs w:val="22"/>
          <w:lang w:val="en-IN"/>
        </w:rPr>
        <w:t>xperience</w:t>
      </w:r>
      <w:r w:rsidR="009150FC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in Text Analytics </w:t>
      </w:r>
      <w:r w:rsidRPr="0004019B">
        <w:rPr>
          <w:rFonts w:ascii="Cambria" w:eastAsia="Calibri" w:hAnsi="Cambria" w:cs="Arial"/>
          <w:color w:val="1F4E79"/>
          <w:sz w:val="22"/>
          <w:szCs w:val="22"/>
          <w:lang w:val="en-IN"/>
        </w:rPr>
        <w:t>developing different Statistical Machine Learning, Data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Pr="0004019B">
        <w:rPr>
          <w:rFonts w:ascii="Cambria" w:eastAsia="Calibri" w:hAnsi="Cambria" w:cs="Arial"/>
          <w:color w:val="1F4E79"/>
          <w:sz w:val="22"/>
          <w:szCs w:val="22"/>
          <w:lang w:val="en-IN"/>
        </w:rPr>
        <w:t>Mining solutions to various business problems and generating data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 visualizations </w:t>
      </w:r>
      <w:r w:rsidRPr="0004019B">
        <w:rPr>
          <w:rFonts w:ascii="Cambria" w:eastAsia="Calibri" w:hAnsi="Cambria" w:cs="Arial"/>
          <w:color w:val="1F4E79"/>
          <w:sz w:val="22"/>
          <w:szCs w:val="22"/>
          <w:lang w:val="en-IN"/>
        </w:rPr>
        <w:t>using </w:t>
      </w:r>
      <w:r w:rsidR="008E3E21">
        <w:rPr>
          <w:rFonts w:ascii="Cambria" w:eastAsia="Calibri" w:hAnsi="Cambria" w:cs="Arial"/>
          <w:color w:val="1F4E79"/>
          <w:sz w:val="22"/>
          <w:szCs w:val="22"/>
          <w:lang w:val="en-IN"/>
        </w:rPr>
        <w:t>Python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Pr="0004019B">
        <w:rPr>
          <w:rFonts w:ascii="Cambria" w:eastAsia="Calibri" w:hAnsi="Cambria" w:cs="Arial"/>
          <w:color w:val="1F4E79"/>
          <w:sz w:val="22"/>
          <w:szCs w:val="22"/>
          <w:lang w:val="en-IN"/>
        </w:rPr>
        <w:t>and Tableau </w:t>
      </w:r>
    </w:p>
    <w:p w14:paraId="052050BB" w14:textId="77777777" w:rsidR="00C54490" w:rsidRPr="00C54490" w:rsidRDefault="00C54490" w:rsidP="00C54490">
      <w:pPr>
        <w:numPr>
          <w:ilvl w:val="0"/>
          <w:numId w:val="35"/>
        </w:numPr>
        <w:suppressAutoHyphens/>
        <w:spacing w:before="40" w:after="40" w:line="240" w:lineRule="atLeast"/>
        <w:jc w:val="both"/>
        <w:rPr>
          <w:rFonts w:ascii="Cambria" w:eastAsia="Calibri" w:hAnsi="Cambria" w:cs="Arial"/>
          <w:color w:val="1F4E79"/>
          <w:sz w:val="22"/>
          <w:szCs w:val="22"/>
        </w:rPr>
      </w:pPr>
      <w:r>
        <w:rPr>
          <w:rFonts w:ascii="Cambria" w:eastAsia="Calibri" w:hAnsi="Cambria" w:cs="Arial"/>
          <w:color w:val="1F4E79"/>
          <w:sz w:val="22"/>
          <w:szCs w:val="22"/>
        </w:rPr>
        <w:t>Experience in development of Reports and Dashboards end to end in Tableau that involves creation of dynamic fields, hierarchies, charts, filters, reference &amp; trend lines and table calculations.</w:t>
      </w:r>
    </w:p>
    <w:p w14:paraId="43C5CC42" w14:textId="77777777" w:rsidR="007E223C" w:rsidRPr="00261736" w:rsidRDefault="00914D9B" w:rsidP="0011402E">
      <w:pPr>
        <w:numPr>
          <w:ilvl w:val="0"/>
          <w:numId w:val="35"/>
        </w:numPr>
        <w:suppressAutoHyphens/>
        <w:spacing w:before="40" w:after="40" w:line="240" w:lineRule="atLeast"/>
        <w:jc w:val="both"/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>Good</w:t>
      </w:r>
      <w:r w:rsidR="007E223C"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understanding of data warehousing concepts, OLTP, OLAP</w:t>
      </w:r>
      <w:r w:rsidR="00E47A26"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>, Star</w:t>
      </w:r>
      <w:r w:rsidR="007E223C"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and </w:t>
      </w:r>
      <w:proofErr w:type="gramStart"/>
      <w:r w:rsidR="007E223C"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>Snow Flake</w:t>
      </w:r>
      <w:proofErr w:type="gramEnd"/>
      <w:r w:rsidR="007E223C"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="007E223C">
        <w:rPr>
          <w:rFonts w:ascii="Cambria" w:eastAsia="Calibri" w:hAnsi="Cambria" w:cs="Arial"/>
          <w:color w:val="1F4E79"/>
          <w:sz w:val="22"/>
          <w:szCs w:val="22"/>
          <w:lang w:val="en-IN"/>
        </w:rPr>
        <w:t>schemas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and snapshot data</w:t>
      </w:r>
      <w:r w:rsidR="00DA052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>warehouse</w:t>
      </w:r>
      <w:r w:rsidR="007E223C">
        <w:rPr>
          <w:rFonts w:ascii="Cambria" w:eastAsia="Calibri" w:hAnsi="Cambria" w:cs="Arial"/>
          <w:color w:val="1F4E79"/>
          <w:sz w:val="22"/>
          <w:szCs w:val="22"/>
          <w:lang w:val="en-IN"/>
        </w:rPr>
        <w:t>.</w:t>
      </w:r>
    </w:p>
    <w:p w14:paraId="1639CDE8" w14:textId="77777777" w:rsidR="00380E94" w:rsidRPr="00261736" w:rsidRDefault="00D73795" w:rsidP="00261736">
      <w:pPr>
        <w:numPr>
          <w:ilvl w:val="0"/>
          <w:numId w:val="35"/>
        </w:numPr>
        <w:suppressAutoHyphens/>
        <w:spacing w:before="40" w:after="40" w:line="240" w:lineRule="atLeast"/>
        <w:jc w:val="both"/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261736">
        <w:rPr>
          <w:rFonts w:ascii="Cambria" w:eastAsia="Calibri" w:hAnsi="Cambria" w:cs="Arial"/>
          <w:color w:val="1F4E79"/>
          <w:sz w:val="22"/>
          <w:szCs w:val="22"/>
          <w:lang w:val="en-IN"/>
        </w:rPr>
        <w:t>B</w:t>
      </w:r>
      <w:r w:rsidR="00A2422B">
        <w:rPr>
          <w:rFonts w:ascii="Cambria" w:eastAsia="Calibri" w:hAnsi="Cambria" w:cs="Arial"/>
          <w:color w:val="1F4E79"/>
          <w:sz w:val="22"/>
          <w:szCs w:val="22"/>
          <w:lang w:val="en-IN"/>
        </w:rPr>
        <w:t>asic functional knowledge of I</w:t>
      </w:r>
      <w:r w:rsidR="009C204C" w:rsidRPr="00261736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nsurance and </w:t>
      </w:r>
      <w:r w:rsidR="0085278E" w:rsidRPr="00261736">
        <w:rPr>
          <w:rFonts w:ascii="Cambria" w:eastAsia="Calibri" w:hAnsi="Cambria" w:cs="Arial"/>
          <w:color w:val="1F4E79"/>
          <w:sz w:val="22"/>
          <w:szCs w:val="22"/>
          <w:lang w:val="en-IN"/>
        </w:rPr>
        <w:t>Financial Domain</w:t>
      </w:r>
      <w:r w:rsidR="00F668F2" w:rsidRPr="00261736">
        <w:rPr>
          <w:rFonts w:ascii="Cambria" w:eastAsia="Calibri" w:hAnsi="Cambria" w:cs="Arial"/>
          <w:color w:val="1F4E79"/>
          <w:sz w:val="22"/>
          <w:szCs w:val="22"/>
          <w:lang w:val="en-IN"/>
        </w:rPr>
        <w:t>.</w:t>
      </w:r>
    </w:p>
    <w:p w14:paraId="429CED29" w14:textId="77777777" w:rsidR="00D73795" w:rsidRPr="00D73795" w:rsidRDefault="00D73795" w:rsidP="00D73795">
      <w:pPr>
        <w:rPr>
          <w:rFonts w:eastAsia="Calibri"/>
          <w:lang w:val="en-IN"/>
        </w:rPr>
      </w:pPr>
    </w:p>
    <w:p w14:paraId="19431A5C" w14:textId="77777777" w:rsidR="001407C2" w:rsidRPr="009E6CE7" w:rsidRDefault="0011202B" w:rsidP="001407C2">
      <w:pP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  <w:r w:rsidRPr="009E6CE7"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>Key Skills</w:t>
      </w:r>
    </w:p>
    <w:p w14:paraId="3E56F471" w14:textId="77777777" w:rsidR="0011202B" w:rsidRPr="009E6CE7" w:rsidRDefault="00C0338C" w:rsidP="0011202B">
      <w:pPr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7037B7">
        <w:rPr>
          <w:rFonts w:ascii="Cambria" w:hAnsi="Cambria" w:cs="Arial"/>
          <w:color w:val="1F4E79"/>
        </w:rPr>
        <w:pict w14:anchorId="7ED72130">
          <v:shape id="_x0000_i1026" type="#_x0000_t75" style="width:567.35pt;height:8pt;mso-position-horizontal-relative:page;mso-position-vertical-relative:page" o:hrpct="0" o:hralign="center" o:hr="t">
            <v:imagedata r:id="rId7" o:title="" embosscolor="white"/>
          </v:shape>
        </w:pict>
      </w:r>
    </w:p>
    <w:p w14:paraId="28EC75A8" w14:textId="77777777" w:rsidR="00C12ACB" w:rsidRPr="00C12ACB" w:rsidRDefault="00CE22A6" w:rsidP="00C12ACB">
      <w:pPr>
        <w:numPr>
          <w:ilvl w:val="0"/>
          <w:numId w:val="21"/>
        </w:numPr>
        <w:rPr>
          <w:rFonts w:eastAsia="Calibri"/>
        </w:rPr>
      </w:pPr>
      <w:r>
        <w:rPr>
          <w:rFonts w:ascii="Cambria" w:eastAsia="Calibri" w:hAnsi="Cambria" w:cs="Arial"/>
          <w:color w:val="1F4E79"/>
          <w:sz w:val="22"/>
          <w:szCs w:val="22"/>
        </w:rPr>
        <w:t>Skills: –</w:t>
      </w:r>
      <w:r w:rsidR="00A916E4">
        <w:rPr>
          <w:rFonts w:ascii="Cambria" w:eastAsia="Calibri" w:hAnsi="Cambria" w:cs="Arial"/>
          <w:color w:val="1F4E79"/>
          <w:sz w:val="22"/>
          <w:szCs w:val="22"/>
        </w:rPr>
        <w:t>Python</w:t>
      </w:r>
      <w:r w:rsidR="00CB7516">
        <w:rPr>
          <w:rFonts w:ascii="Cambria" w:eastAsia="Calibri" w:hAnsi="Cambria" w:cs="Arial"/>
          <w:color w:val="1F4E79"/>
          <w:sz w:val="22"/>
          <w:szCs w:val="22"/>
        </w:rPr>
        <w:t>,</w:t>
      </w:r>
      <w:r w:rsidR="00755C5D">
        <w:rPr>
          <w:rFonts w:ascii="Cambria" w:eastAsia="Calibri" w:hAnsi="Cambria" w:cs="Arial"/>
          <w:color w:val="1F4E79"/>
          <w:sz w:val="22"/>
          <w:szCs w:val="22"/>
        </w:rPr>
        <w:t xml:space="preserve"> </w:t>
      </w:r>
      <w:r w:rsidR="00A916E4" w:rsidRPr="00A916E4">
        <w:rPr>
          <w:rFonts w:ascii="Cambria" w:eastAsia="Calibri" w:hAnsi="Cambria" w:cs="Arial"/>
          <w:color w:val="1F4E79"/>
          <w:sz w:val="22"/>
          <w:szCs w:val="22"/>
        </w:rPr>
        <w:t xml:space="preserve">Scikit-learn, </w:t>
      </w:r>
      <w:r w:rsidR="00725E2E">
        <w:rPr>
          <w:rFonts w:ascii="Cambria" w:eastAsia="Calibri" w:hAnsi="Cambria" w:cs="Arial"/>
          <w:color w:val="1F4E79"/>
          <w:sz w:val="22"/>
          <w:szCs w:val="22"/>
        </w:rPr>
        <w:t>NLP</w:t>
      </w:r>
      <w:r w:rsidR="005B01C3">
        <w:rPr>
          <w:rFonts w:ascii="Cambria" w:eastAsia="Calibri" w:hAnsi="Cambria" w:cs="Arial"/>
          <w:color w:val="1F4E79"/>
          <w:sz w:val="22"/>
          <w:szCs w:val="22"/>
        </w:rPr>
        <w:t>,</w:t>
      </w:r>
      <w:r w:rsidR="009B6683">
        <w:rPr>
          <w:rFonts w:ascii="Cambria" w:eastAsia="Calibri" w:hAnsi="Cambria" w:cs="Arial"/>
          <w:color w:val="1F4E79"/>
          <w:sz w:val="22"/>
          <w:szCs w:val="22"/>
        </w:rPr>
        <w:t xml:space="preserve"> </w:t>
      </w:r>
      <w:r w:rsidR="00A916E4" w:rsidRPr="00A916E4">
        <w:rPr>
          <w:rFonts w:ascii="Cambria" w:eastAsia="Calibri" w:hAnsi="Cambria" w:cs="Arial"/>
          <w:color w:val="1F4E79"/>
          <w:sz w:val="22"/>
          <w:szCs w:val="22"/>
        </w:rPr>
        <w:t xml:space="preserve">Tableau, </w:t>
      </w:r>
      <w:r w:rsidR="00A916E4">
        <w:rPr>
          <w:rFonts w:ascii="Cambria" w:eastAsia="Calibri" w:hAnsi="Cambria" w:cs="Arial"/>
          <w:color w:val="1F4E79"/>
          <w:sz w:val="22"/>
          <w:szCs w:val="22"/>
        </w:rPr>
        <w:t>SQ</w:t>
      </w:r>
      <w:r w:rsidR="00862A41">
        <w:rPr>
          <w:rFonts w:ascii="Cambria" w:eastAsia="Calibri" w:hAnsi="Cambria" w:cs="Arial"/>
          <w:color w:val="1F4E79"/>
          <w:sz w:val="22"/>
          <w:szCs w:val="22"/>
        </w:rPr>
        <w:t>L</w:t>
      </w:r>
      <w:r w:rsidR="00A916E4">
        <w:rPr>
          <w:rFonts w:ascii="Cambria" w:eastAsia="Calibri" w:hAnsi="Cambria" w:cs="Arial"/>
          <w:color w:val="1F4E79"/>
          <w:sz w:val="22"/>
          <w:szCs w:val="22"/>
        </w:rPr>
        <w:t xml:space="preserve">, </w:t>
      </w:r>
      <w:r w:rsidR="00A916E4" w:rsidRPr="00A916E4">
        <w:rPr>
          <w:rFonts w:ascii="Cambria" w:eastAsia="Calibri" w:hAnsi="Cambria" w:cs="Arial"/>
          <w:color w:val="1F4E79"/>
          <w:sz w:val="22"/>
          <w:szCs w:val="22"/>
        </w:rPr>
        <w:t>Unix, Git</w:t>
      </w:r>
      <w:r w:rsidR="00A916E4">
        <w:rPr>
          <w:rFonts w:ascii="Cambria" w:eastAsia="Calibri" w:hAnsi="Cambria" w:cs="Arial"/>
          <w:color w:val="1F4E79"/>
          <w:sz w:val="22"/>
          <w:szCs w:val="22"/>
        </w:rPr>
        <w:t>Hub</w:t>
      </w:r>
      <w:r w:rsidR="007B1FE7">
        <w:rPr>
          <w:rFonts w:ascii="Cambria" w:eastAsia="Calibri" w:hAnsi="Cambria" w:cs="Arial"/>
          <w:color w:val="1F4E79"/>
          <w:sz w:val="22"/>
          <w:szCs w:val="22"/>
        </w:rPr>
        <w:t xml:space="preserve">, </w:t>
      </w:r>
      <w:r w:rsidR="009E4718">
        <w:rPr>
          <w:rFonts w:ascii="Cambria" w:eastAsia="Calibri" w:hAnsi="Cambria" w:cs="Arial"/>
          <w:color w:val="1F4E79"/>
          <w:sz w:val="22"/>
          <w:szCs w:val="22"/>
        </w:rPr>
        <w:t xml:space="preserve">AWS, </w:t>
      </w:r>
      <w:r w:rsidR="007B1FE7" w:rsidRPr="001F5C1B">
        <w:rPr>
          <w:rFonts w:ascii="Cambria" w:eastAsia="Calibri" w:hAnsi="Cambria" w:cs="Arial"/>
          <w:color w:val="1F4E79"/>
          <w:sz w:val="22"/>
          <w:szCs w:val="22"/>
        </w:rPr>
        <w:t>Abinitio</w:t>
      </w:r>
      <w:r w:rsidR="00CE7741">
        <w:rPr>
          <w:rFonts w:ascii="Cambria" w:eastAsia="Calibri" w:hAnsi="Cambria" w:cs="Arial"/>
          <w:color w:val="1F4E79"/>
          <w:sz w:val="22"/>
          <w:szCs w:val="22"/>
        </w:rPr>
        <w:t xml:space="preserve"> </w:t>
      </w:r>
      <w:r w:rsidR="00C53CAA">
        <w:rPr>
          <w:rFonts w:ascii="Cambria" w:eastAsia="Calibri" w:hAnsi="Cambria" w:cs="Arial"/>
          <w:color w:val="1F4E79"/>
          <w:sz w:val="22"/>
          <w:szCs w:val="22"/>
        </w:rPr>
        <w:t>(ETL</w:t>
      </w:r>
      <w:proofErr w:type="gramStart"/>
      <w:r w:rsidR="00C53CAA">
        <w:rPr>
          <w:rFonts w:ascii="Cambria" w:eastAsia="Calibri" w:hAnsi="Cambria" w:cs="Arial"/>
          <w:color w:val="1F4E79"/>
          <w:sz w:val="22"/>
          <w:szCs w:val="22"/>
        </w:rPr>
        <w:t>)</w:t>
      </w:r>
      <w:r w:rsidR="00BA6AA7">
        <w:rPr>
          <w:rFonts w:ascii="Cambria" w:eastAsia="Calibri" w:hAnsi="Cambria" w:cs="Arial"/>
          <w:color w:val="1F4E79"/>
          <w:sz w:val="22"/>
          <w:szCs w:val="22"/>
        </w:rPr>
        <w:t>,J</w:t>
      </w:r>
      <w:r w:rsidR="00F976D0">
        <w:rPr>
          <w:rFonts w:ascii="Cambria" w:eastAsia="Calibri" w:hAnsi="Cambria" w:cs="Arial"/>
          <w:color w:val="1F4E79"/>
          <w:sz w:val="22"/>
          <w:szCs w:val="22"/>
        </w:rPr>
        <w:t>IRA</w:t>
      </w:r>
      <w:proofErr w:type="gramEnd"/>
    </w:p>
    <w:p w14:paraId="126A895F" w14:textId="77777777" w:rsidR="00F44415" w:rsidRPr="00F44415" w:rsidRDefault="00F44415" w:rsidP="001F5C1B">
      <w:pPr>
        <w:numPr>
          <w:ilvl w:val="0"/>
          <w:numId w:val="21"/>
        </w:numPr>
        <w:rPr>
          <w:rFonts w:eastAsia="Calibri"/>
          <w:sz w:val="20"/>
          <w:szCs w:val="20"/>
          <w:lang w:val="en-IN"/>
        </w:rPr>
      </w:pPr>
      <w:r w:rsidRPr="00F44415">
        <w:rPr>
          <w:rFonts w:ascii="Cambria" w:eastAsia="Calibri" w:hAnsi="Cambria" w:cs="Arial"/>
          <w:color w:val="1F4E79"/>
          <w:sz w:val="22"/>
          <w:szCs w:val="22"/>
          <w:lang w:val="en-IN"/>
        </w:rPr>
        <w:t>Statistical and M</w:t>
      </w:r>
      <w:r w:rsidR="00C12ACB">
        <w:rPr>
          <w:rFonts w:ascii="Cambria" w:eastAsia="Calibri" w:hAnsi="Cambria" w:cs="Arial"/>
          <w:color w:val="1F4E79"/>
          <w:sz w:val="22"/>
          <w:szCs w:val="22"/>
          <w:lang w:val="en-IN"/>
        </w:rPr>
        <w:t>L</w:t>
      </w:r>
      <w:r w:rsidRPr="00F44415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="00E949ED" w:rsidRPr="00F44415">
        <w:rPr>
          <w:rFonts w:ascii="Cambria" w:eastAsia="Calibri" w:hAnsi="Cambria" w:cs="Arial"/>
          <w:color w:val="1F4E79"/>
          <w:sz w:val="22"/>
          <w:szCs w:val="22"/>
          <w:lang w:val="en-IN"/>
        </w:rPr>
        <w:t>Techniques:</w:t>
      </w:r>
      <w:r w:rsidR="00E949ED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-</w:t>
      </w:r>
      <w:r w:rsidRPr="00F44415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Linear Regres</w:t>
      </w:r>
      <w:r w:rsidR="00305776">
        <w:rPr>
          <w:rFonts w:ascii="Cambria" w:eastAsia="Calibri" w:hAnsi="Cambria" w:cs="Arial"/>
          <w:color w:val="1F4E79"/>
          <w:sz w:val="22"/>
          <w:szCs w:val="22"/>
          <w:lang w:val="en-IN"/>
        </w:rPr>
        <w:t>sion, Logistic Regression, Decision Tree</w:t>
      </w:r>
      <w:r w:rsidRPr="00F44415">
        <w:rPr>
          <w:rFonts w:ascii="Cambria" w:eastAsia="Calibri" w:hAnsi="Cambria" w:cs="Arial"/>
          <w:color w:val="1F4E79"/>
          <w:sz w:val="22"/>
          <w:szCs w:val="22"/>
          <w:lang w:val="en-IN"/>
        </w:rPr>
        <w:t>, Random Forest, Support Vector Machine</w:t>
      </w:r>
      <w:r w:rsidR="00305776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, </w:t>
      </w:r>
      <w:r w:rsidR="00506D34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NLP &amp; </w:t>
      </w:r>
      <w:r w:rsidR="00305776">
        <w:rPr>
          <w:rFonts w:ascii="Cambria" w:eastAsia="Calibri" w:hAnsi="Cambria" w:cs="Arial"/>
          <w:color w:val="1F4E79"/>
          <w:sz w:val="22"/>
          <w:szCs w:val="22"/>
          <w:lang w:val="en-IN"/>
        </w:rPr>
        <w:t>Text Mining, Fraud analytics and Time series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>.</w:t>
      </w:r>
    </w:p>
    <w:p w14:paraId="1C24C519" w14:textId="77777777" w:rsidR="001F5C1B" w:rsidRPr="00CE22A6" w:rsidRDefault="00CE22A6" w:rsidP="00CE22A6">
      <w:pPr>
        <w:numPr>
          <w:ilvl w:val="0"/>
          <w:numId w:val="21"/>
        </w:numPr>
        <w:rPr>
          <w:rFonts w:eastAsia="Calibri"/>
          <w:sz w:val="20"/>
          <w:szCs w:val="20"/>
          <w:lang w:val="en-IN"/>
        </w:rPr>
      </w:pP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>Databases: -</w:t>
      </w:r>
      <w:r w:rsidR="00B415F6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Oracle 11g, </w:t>
      </w:r>
      <w:r w:rsidR="00A916E4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Postgres, Snowflake, S3, Dropbox, </w:t>
      </w:r>
      <w:r w:rsidR="00B415F6">
        <w:rPr>
          <w:rFonts w:ascii="Cambria" w:eastAsia="Calibri" w:hAnsi="Cambria" w:cs="Arial"/>
          <w:color w:val="1F4E79"/>
          <w:sz w:val="22"/>
          <w:szCs w:val="22"/>
          <w:lang w:val="en-IN"/>
        </w:rPr>
        <w:t>Csv</w:t>
      </w:r>
    </w:p>
    <w:p w14:paraId="49AA23C7" w14:textId="77777777" w:rsidR="0047577E" w:rsidRPr="00A6015C" w:rsidRDefault="00787F0F" w:rsidP="001F48A7">
      <w:pPr>
        <w:numPr>
          <w:ilvl w:val="0"/>
          <w:numId w:val="21"/>
        </w:numPr>
        <w:rPr>
          <w:sz w:val="20"/>
          <w:szCs w:val="20"/>
          <w:lang w:val="en-IN"/>
        </w:rPr>
      </w:pP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>Good</w:t>
      </w:r>
      <w:r w:rsidR="0062691B"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knowledge of UNIX </w:t>
      </w:r>
      <w:r w:rsidR="00A92C1D">
        <w:rPr>
          <w:rFonts w:ascii="Cambria" w:eastAsia="Calibri" w:hAnsi="Cambria" w:cs="Arial"/>
          <w:color w:val="1F4E79"/>
          <w:sz w:val="22"/>
          <w:szCs w:val="22"/>
          <w:lang w:val="en-IN"/>
        </w:rPr>
        <w:t>shell scripts</w:t>
      </w:r>
      <w:r w:rsidR="00277D7B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and SQL</w:t>
      </w:r>
      <w:r w:rsidR="000A1C29">
        <w:rPr>
          <w:rFonts w:ascii="Cambria" w:eastAsia="Calibri" w:hAnsi="Cambria" w:cs="Arial"/>
          <w:color w:val="1F4E79"/>
          <w:sz w:val="22"/>
          <w:szCs w:val="22"/>
          <w:lang w:val="en-IN"/>
        </w:rPr>
        <w:t>.</w:t>
      </w:r>
    </w:p>
    <w:p w14:paraId="1F2B5F03" w14:textId="77777777" w:rsidR="0047577E" w:rsidRPr="009E6CE7" w:rsidRDefault="0047577E" w:rsidP="001F48A7">
      <w:pPr>
        <w:pStyle w:val="NoSpacing"/>
        <w:suppressAutoHyphens w:val="0"/>
        <w:rPr>
          <w:rFonts w:ascii="Cambria" w:eastAsia="Calibri" w:hAnsi="Cambria" w:cs="Arial"/>
          <w:b/>
          <w:color w:val="1F4E79"/>
          <w:lang w:val="en-IN" w:eastAsia="en-US"/>
        </w:rPr>
      </w:pPr>
    </w:p>
    <w:p w14:paraId="5DE8C823" w14:textId="77777777" w:rsidR="007F56DF" w:rsidRPr="009E6CE7" w:rsidRDefault="0011202B" w:rsidP="001F48A7">
      <w:pPr>
        <w:pStyle w:val="NoSpacing"/>
        <w:suppressAutoHyphens w:val="0"/>
        <w:rPr>
          <w:rFonts w:ascii="Cambria" w:eastAsia="Calibri" w:hAnsi="Cambria" w:cs="Arial"/>
          <w:b/>
          <w:color w:val="1F4E79"/>
          <w:lang w:val="en-IN" w:eastAsia="en-US"/>
        </w:rPr>
      </w:pPr>
      <w:r w:rsidRPr="009E6CE7">
        <w:rPr>
          <w:rFonts w:ascii="Cambria" w:eastAsia="Calibri" w:hAnsi="Cambria" w:cs="Arial"/>
          <w:b/>
          <w:color w:val="1F4E79"/>
          <w:lang w:val="en-IN" w:eastAsia="en-US"/>
        </w:rPr>
        <w:t>PROJECTS HANDLED</w:t>
      </w:r>
    </w:p>
    <w:p w14:paraId="4652BC95" w14:textId="77777777" w:rsidR="00FF0160" w:rsidRPr="00E85AC9" w:rsidRDefault="00780AF2" w:rsidP="00F356AE">
      <w:pPr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7037B7">
        <w:rPr>
          <w:rFonts w:ascii="Cambria" w:hAnsi="Cambria" w:cs="Arial"/>
          <w:color w:val="1F4E79"/>
        </w:rPr>
        <w:pict w14:anchorId="1E212AE5">
          <v:shape id="_x0000_i1027" type="#_x0000_t75" style="width:567.35pt;height:8pt;mso-position-horizontal-relative:page;mso-position-vertical-relative:page" o:hrpct="0" o:hralign="center" o:hr="t">
            <v:imagedata r:id="rId7" o:title="" embosscolor="white"/>
          </v:shape>
        </w:pict>
      </w:r>
    </w:p>
    <w:p w14:paraId="6F19801C" w14:textId="77777777" w:rsidR="00D072D4" w:rsidRDefault="00D072D4" w:rsidP="004D2B0D">
      <w:pP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  <w: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>1)</w:t>
      </w:r>
    </w:p>
    <w:p w14:paraId="4054A629" w14:textId="77777777" w:rsidR="00D072D4" w:rsidRPr="00D072D4" w:rsidRDefault="00D072D4" w:rsidP="00D072D4">
      <w:pPr>
        <w:rPr>
          <w:rFonts w:eastAsia="Calibri"/>
        </w:rPr>
      </w:pPr>
    </w:p>
    <w:tbl>
      <w:tblPr>
        <w:tblW w:w="9286" w:type="dxa"/>
        <w:tblInd w:w="108" w:type="dxa"/>
        <w:tblBorders>
          <w:top w:val="single" w:sz="4" w:space="0" w:color="833C0B"/>
          <w:left w:val="single" w:sz="4" w:space="0" w:color="833C0B"/>
          <w:bottom w:val="single" w:sz="4" w:space="0" w:color="833C0B"/>
          <w:right w:val="single" w:sz="4" w:space="0" w:color="833C0B"/>
          <w:insideH w:val="single" w:sz="6" w:space="0" w:color="833C0B"/>
          <w:insideV w:val="single" w:sz="6" w:space="0" w:color="833C0B"/>
        </w:tblBorders>
        <w:tblLayout w:type="fixed"/>
        <w:tblLook w:val="0000" w:firstRow="0" w:lastRow="0" w:firstColumn="0" w:lastColumn="0" w:noHBand="0" w:noVBand="0"/>
      </w:tblPr>
      <w:tblGrid>
        <w:gridCol w:w="2274"/>
        <w:gridCol w:w="7012"/>
      </w:tblGrid>
      <w:tr w:rsidR="00D072D4" w14:paraId="2EB8A66D" w14:textId="77777777" w:rsidTr="004F3C59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74" w:type="dxa"/>
          </w:tcPr>
          <w:p w14:paraId="0A7753A1" w14:textId="77777777" w:rsidR="00D072D4" w:rsidRPr="00B00CCD" w:rsidRDefault="00D072D4" w:rsidP="004F3C59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Employer</w:t>
            </w:r>
          </w:p>
        </w:tc>
        <w:tc>
          <w:tcPr>
            <w:tcW w:w="7012" w:type="dxa"/>
          </w:tcPr>
          <w:p w14:paraId="1ED00E13" w14:textId="77777777" w:rsidR="00D072D4" w:rsidRPr="00B00CCD" w:rsidRDefault="00DB50F2" w:rsidP="004F3C59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Cognizant</w:t>
            </w:r>
            <w:r w:rsidR="00D072D4"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Solutions Pvt Ltd</w:t>
            </w:r>
          </w:p>
        </w:tc>
      </w:tr>
      <w:tr w:rsidR="00D072D4" w14:paraId="12B01A86" w14:textId="77777777" w:rsidTr="004F3C59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74" w:type="dxa"/>
          </w:tcPr>
          <w:p w14:paraId="7CD56DEC" w14:textId="77777777" w:rsidR="00D072D4" w:rsidRPr="00B00CCD" w:rsidRDefault="00D072D4" w:rsidP="004F3C59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Client</w:t>
            </w:r>
          </w:p>
        </w:tc>
        <w:tc>
          <w:tcPr>
            <w:tcW w:w="7012" w:type="dxa"/>
          </w:tcPr>
          <w:p w14:paraId="22E6FE22" w14:textId="77777777" w:rsidR="00D072D4" w:rsidRPr="00B00CCD" w:rsidRDefault="00681E1D" w:rsidP="004F3C59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Banking</w:t>
            </w:r>
            <w:r w:rsidR="00D072D4"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, US</w:t>
            </w:r>
          </w:p>
        </w:tc>
      </w:tr>
      <w:tr w:rsidR="00D072D4" w14:paraId="61DB8C43" w14:textId="77777777" w:rsidTr="004F3C59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74" w:type="dxa"/>
          </w:tcPr>
          <w:p w14:paraId="08F634B0" w14:textId="77777777" w:rsidR="00D072D4" w:rsidRPr="00B00CCD" w:rsidRDefault="00D072D4" w:rsidP="004F3C59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Duration</w:t>
            </w:r>
          </w:p>
        </w:tc>
        <w:tc>
          <w:tcPr>
            <w:tcW w:w="7012" w:type="dxa"/>
          </w:tcPr>
          <w:p w14:paraId="68500BA4" w14:textId="77777777" w:rsidR="00D072D4" w:rsidRPr="00B00CCD" w:rsidRDefault="003E7319" w:rsidP="004F3C59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Apr</w:t>
            </w:r>
            <w:r w:rsidR="00D072D4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201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8</w:t>
            </w:r>
            <w:r w:rsidR="00D072D4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- </w:t>
            </w:r>
            <w:r w:rsidR="00D072D4"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Till Date</w:t>
            </w:r>
          </w:p>
        </w:tc>
      </w:tr>
      <w:tr w:rsidR="00D072D4" w14:paraId="060C17DF" w14:textId="77777777" w:rsidTr="004F3C59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274" w:type="dxa"/>
          </w:tcPr>
          <w:p w14:paraId="3EA0BF94" w14:textId="77777777" w:rsidR="00D072D4" w:rsidRPr="00B00CCD" w:rsidRDefault="00D072D4" w:rsidP="004F3C59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Role</w:t>
            </w:r>
          </w:p>
        </w:tc>
        <w:tc>
          <w:tcPr>
            <w:tcW w:w="7012" w:type="dxa"/>
          </w:tcPr>
          <w:p w14:paraId="37E2776B" w14:textId="77777777" w:rsidR="00D072D4" w:rsidRPr="00B00CCD" w:rsidRDefault="00906C5C" w:rsidP="004F3C59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Senior </w:t>
            </w:r>
            <w:r w:rsidR="00D072D4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Data </w:t>
            </w:r>
            <w:r w:rsidR="00B65742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Analyst</w:t>
            </w:r>
          </w:p>
        </w:tc>
      </w:tr>
      <w:tr w:rsidR="00D072D4" w14:paraId="6F619056" w14:textId="77777777" w:rsidTr="004F3C59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274" w:type="dxa"/>
          </w:tcPr>
          <w:p w14:paraId="18FC6AE1" w14:textId="77777777" w:rsidR="00D072D4" w:rsidRPr="00B00CCD" w:rsidRDefault="00D072D4" w:rsidP="004F3C59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Technologies</w:t>
            </w:r>
          </w:p>
        </w:tc>
        <w:tc>
          <w:tcPr>
            <w:tcW w:w="7012" w:type="dxa"/>
          </w:tcPr>
          <w:p w14:paraId="269CFB4D" w14:textId="77777777" w:rsidR="00D072D4" w:rsidRPr="00B00CCD" w:rsidRDefault="00D072D4" w:rsidP="004F3C59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Python, </w:t>
            </w:r>
            <w:r w:rsidR="00930BCA" w:rsidRPr="00A916E4">
              <w:rPr>
                <w:rFonts w:ascii="Cambria" w:eastAsia="Calibri" w:hAnsi="Cambria" w:cs="Arial"/>
                <w:color w:val="1F4E79"/>
                <w:sz w:val="22"/>
                <w:szCs w:val="22"/>
              </w:rPr>
              <w:t>Scikit-</w:t>
            </w:r>
            <w:proofErr w:type="gramStart"/>
            <w:r w:rsidR="00930BCA" w:rsidRPr="00A916E4">
              <w:rPr>
                <w:rFonts w:ascii="Cambria" w:eastAsia="Calibri" w:hAnsi="Cambria" w:cs="Arial"/>
                <w:color w:val="1F4E79"/>
                <w:sz w:val="22"/>
                <w:szCs w:val="22"/>
              </w:rPr>
              <w:t>learn</w:t>
            </w:r>
            <w:r w:rsidR="00930BC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,</w:t>
            </w:r>
            <w:proofErr w:type="gramEnd"/>
            <w:r w:rsidR="00D92A4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AB123E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Unix, </w:t>
            </w:r>
            <w:r w:rsidR="00D52724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AWS,</w:t>
            </w:r>
            <w:r w:rsidRPr="009E6CE7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9608EF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Tableau,</w:t>
            </w:r>
            <w:r w:rsidR="00884B52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160CB5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Snowflake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, </w:t>
            </w:r>
            <w:r w:rsidR="00160CB5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Postgres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, </w:t>
            </w:r>
            <w:r w:rsidR="00160CB5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S3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, </w:t>
            </w:r>
            <w:r w:rsidR="00160CB5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Dropbox, Abinitio</w:t>
            </w:r>
            <w:r w:rsidR="00884B52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160CB5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(ETL)</w:t>
            </w:r>
            <w:r w:rsidR="00B40B80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, Jira</w:t>
            </w:r>
            <w:r w:rsidR="005D5A1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(Agile Method)</w:t>
            </w:r>
          </w:p>
        </w:tc>
      </w:tr>
      <w:tr w:rsidR="00D072D4" w14:paraId="6CA060E9" w14:textId="77777777" w:rsidTr="004F3C59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274" w:type="dxa"/>
          </w:tcPr>
          <w:p w14:paraId="0CEB2B81" w14:textId="77777777" w:rsidR="00D072D4" w:rsidRPr="00B00CCD" w:rsidRDefault="00D072D4" w:rsidP="004F3C59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Responsibilities</w:t>
            </w:r>
          </w:p>
        </w:tc>
        <w:tc>
          <w:tcPr>
            <w:tcW w:w="7012" w:type="dxa"/>
          </w:tcPr>
          <w:p w14:paraId="34F0BBDF" w14:textId="77777777" w:rsidR="00D072D4" w:rsidRPr="00AC72DD" w:rsidRDefault="00D072D4" w:rsidP="004F3C59">
            <w:pPr>
              <w:pStyle w:val="Heading1"/>
              <w:numPr>
                <w:ilvl w:val="0"/>
                <w:numId w:val="8"/>
              </w:numPr>
              <w:suppressAutoHyphens w:val="0"/>
              <w:outlineLvl w:val="0"/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</w:pPr>
            <w:r w:rsidRPr="00AC72DD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Worked as </w:t>
            </w:r>
            <w:r w:rsidR="00B65742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Senior data analyst 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for</w:t>
            </w:r>
            <w:r w:rsidR="00DF165A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 banking</w:t>
            </w:r>
            <w:r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 </w:t>
            </w:r>
            <w:r w:rsidR="00241F1E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project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 to provide </w:t>
            </w:r>
            <w:r w:rsidR="00241F1E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end to end migration of legacy/on</w:t>
            </w:r>
            <w:r w:rsidR="00E43F08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-</w:t>
            </w:r>
            <w:r w:rsidR="00241F1E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premises system to AWS</w:t>
            </w:r>
            <w:r w:rsidR="00B72915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 </w:t>
            </w:r>
            <w:r w:rsidR="00241F1E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(Data and codes)</w:t>
            </w:r>
            <w:r w:rsidR="00733F96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 and </w:t>
            </w:r>
            <w:r w:rsidR="000B34F4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Visualization at Tableau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.</w:t>
            </w:r>
          </w:p>
          <w:p w14:paraId="126422D8" w14:textId="77777777" w:rsidR="00D072D4" w:rsidRPr="00FC5916" w:rsidRDefault="009F5005" w:rsidP="004F3C59">
            <w:pPr>
              <w:numPr>
                <w:ilvl w:val="0"/>
                <w:numId w:val="8"/>
              </w:numPr>
              <w:contextualSpacing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Worked on</w:t>
            </w:r>
            <w:r w:rsidR="00D072D4" w:rsidRPr="00FC5916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data </w:t>
            </w:r>
            <w:r w:rsidR="00E43F08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migration from Oracle to Snowflake databases</w:t>
            </w:r>
            <w:r w:rsidR="00D072D4" w:rsidRPr="00FC5916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, data cleaning</w:t>
            </w:r>
            <w:r w:rsidR="00D072D4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, </w:t>
            </w:r>
            <w:r w:rsidR="00F54CA8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using python, shell scripts and complex</w:t>
            </w:r>
            <w:r w:rsidR="002D6F8E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SNOW</w:t>
            </w:r>
            <w:r w:rsidR="00F54CA8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SQ</w:t>
            </w:r>
            <w:r w:rsidR="00AC05DE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L’s</w:t>
            </w:r>
            <w:r w:rsidR="00B5508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.</w:t>
            </w:r>
          </w:p>
          <w:p w14:paraId="2699813A" w14:textId="77777777" w:rsidR="00D072D4" w:rsidRPr="00FC5916" w:rsidRDefault="00B5508A" w:rsidP="004F3C59">
            <w:pPr>
              <w:numPr>
                <w:ilvl w:val="0"/>
                <w:numId w:val="8"/>
              </w:numPr>
              <w:contextualSpacing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5508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Created S3 buckets in the AWS environment to store files, which will be consumed by database or ETL.</w:t>
            </w:r>
          </w:p>
          <w:p w14:paraId="69FF4FDB" w14:textId="77777777" w:rsidR="00D072D4" w:rsidRPr="00D660FB" w:rsidRDefault="00DF7B71" w:rsidP="004F3C59">
            <w:pPr>
              <w:numPr>
                <w:ilvl w:val="0"/>
                <w:numId w:val="8"/>
              </w:numPr>
              <w:contextualSpacing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DF7B71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Responsible for Continuous Integration </w:t>
            </w:r>
            <w:r w:rsidR="00151BCC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and </w:t>
            </w:r>
            <w:r w:rsidRPr="00DF7B71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Delivery process using Python and Shell scripts to automate routine jobs.</w:t>
            </w:r>
          </w:p>
          <w:p w14:paraId="02A770D6" w14:textId="77777777" w:rsidR="00D072D4" w:rsidRPr="007D43AD" w:rsidRDefault="006100FD" w:rsidP="004F3C59">
            <w:pPr>
              <w:numPr>
                <w:ilvl w:val="0"/>
                <w:numId w:val="8"/>
              </w:numPr>
              <w:contextualSpacing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>Created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 xml:space="preserve"> various kinds of visualization </w:t>
            </w:r>
            <w:r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 xml:space="preserve">using tableau 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 xml:space="preserve">such as </w:t>
            </w:r>
            <w:r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>Maps, charts, Bar, Pie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 xml:space="preserve">, Maps, </w:t>
            </w:r>
            <w:r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>Donut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 xml:space="preserve">, </w:t>
            </w:r>
            <w:r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>Tree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 xml:space="preserve"> map, </w:t>
            </w:r>
            <w:r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>Tabular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 xml:space="preserve"> chart</w:t>
            </w:r>
            <w:r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 xml:space="preserve">, </w:t>
            </w:r>
            <w:r>
              <w:rPr>
                <w:rFonts w:ascii="Cambria" w:eastAsia="Calibri" w:hAnsi="Cambria" w:cs="Arial"/>
                <w:color w:val="1F4E79"/>
                <w:sz w:val="22"/>
                <w:lang w:val="en-IN"/>
              </w:rPr>
              <w:lastRenderedPageBreak/>
              <w:t>complex time calculation and Conditional Formatting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/>
              </w:rPr>
              <w:t>.</w:t>
            </w:r>
          </w:p>
        </w:tc>
      </w:tr>
    </w:tbl>
    <w:p w14:paraId="5FB2BA10" w14:textId="77777777" w:rsidR="00D072D4" w:rsidRDefault="00D072D4" w:rsidP="004D2B0D">
      <w:pP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</w:p>
    <w:p w14:paraId="6698EC79" w14:textId="77777777" w:rsidR="00D072D4" w:rsidRDefault="00D072D4" w:rsidP="004D2B0D">
      <w:pP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</w:p>
    <w:p w14:paraId="13B4D70B" w14:textId="77777777" w:rsidR="00D072D4" w:rsidRDefault="00D072D4" w:rsidP="004D2B0D">
      <w:pP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</w:p>
    <w:p w14:paraId="1BAA88DB" w14:textId="77777777" w:rsidR="00AF48E5" w:rsidRDefault="00D072D4" w:rsidP="004D2B0D">
      <w:pP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  <w: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>2</w:t>
      </w:r>
      <w:r w:rsidR="00732226"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 xml:space="preserve">) </w:t>
      </w:r>
    </w:p>
    <w:p w14:paraId="7850F473" w14:textId="77777777" w:rsidR="00732226" w:rsidRPr="00732226" w:rsidRDefault="00732226" w:rsidP="00732226">
      <w:pPr>
        <w:rPr>
          <w:rFonts w:eastAsia="Calibri"/>
          <w:lang w:val="en-IN"/>
        </w:rPr>
      </w:pPr>
    </w:p>
    <w:tbl>
      <w:tblPr>
        <w:tblW w:w="9286" w:type="dxa"/>
        <w:tblInd w:w="108" w:type="dxa"/>
        <w:tblBorders>
          <w:top w:val="single" w:sz="4" w:space="0" w:color="833C0B"/>
          <w:left w:val="single" w:sz="4" w:space="0" w:color="833C0B"/>
          <w:bottom w:val="single" w:sz="4" w:space="0" w:color="833C0B"/>
          <w:right w:val="single" w:sz="4" w:space="0" w:color="833C0B"/>
          <w:insideH w:val="single" w:sz="6" w:space="0" w:color="833C0B"/>
          <w:insideV w:val="single" w:sz="6" w:space="0" w:color="833C0B"/>
        </w:tblBorders>
        <w:tblLayout w:type="fixed"/>
        <w:tblLook w:val="0000" w:firstRow="0" w:lastRow="0" w:firstColumn="0" w:lastColumn="0" w:noHBand="0" w:noVBand="0"/>
      </w:tblPr>
      <w:tblGrid>
        <w:gridCol w:w="2274"/>
        <w:gridCol w:w="7012"/>
      </w:tblGrid>
      <w:tr w:rsidR="00B00CCD" w14:paraId="79E1C8B8" w14:textId="77777777" w:rsidTr="003F74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74" w:type="dxa"/>
          </w:tcPr>
          <w:p w14:paraId="54BED723" w14:textId="77777777" w:rsidR="00B00CCD" w:rsidRPr="00B00CCD" w:rsidRDefault="00B00CCD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Employer</w:t>
            </w:r>
          </w:p>
        </w:tc>
        <w:tc>
          <w:tcPr>
            <w:tcW w:w="7012" w:type="dxa"/>
          </w:tcPr>
          <w:p w14:paraId="38504131" w14:textId="77777777" w:rsidR="00B00CCD" w:rsidRPr="00B00CCD" w:rsidRDefault="00B00CCD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Accenture Solutions Pvt Ltd</w:t>
            </w:r>
          </w:p>
        </w:tc>
      </w:tr>
      <w:tr w:rsidR="00B00CCD" w14:paraId="1DA884A8" w14:textId="77777777" w:rsidTr="003F74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74" w:type="dxa"/>
          </w:tcPr>
          <w:p w14:paraId="65DE2577" w14:textId="77777777" w:rsidR="00B00CCD" w:rsidRPr="00B00CCD" w:rsidRDefault="00B00CCD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Client</w:t>
            </w:r>
          </w:p>
        </w:tc>
        <w:tc>
          <w:tcPr>
            <w:tcW w:w="7012" w:type="dxa"/>
          </w:tcPr>
          <w:p w14:paraId="1650325B" w14:textId="77777777" w:rsidR="00B00CCD" w:rsidRPr="00B00CCD" w:rsidRDefault="00B00CCD" w:rsidP="007E14BF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Insurance, US</w:t>
            </w:r>
          </w:p>
        </w:tc>
      </w:tr>
      <w:tr w:rsidR="00B00CCD" w14:paraId="2133016E" w14:textId="77777777" w:rsidTr="003F74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74" w:type="dxa"/>
          </w:tcPr>
          <w:p w14:paraId="64F5F254" w14:textId="77777777" w:rsidR="00B00CCD" w:rsidRPr="00B00CCD" w:rsidRDefault="00B00CCD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Duration</w:t>
            </w:r>
          </w:p>
        </w:tc>
        <w:tc>
          <w:tcPr>
            <w:tcW w:w="7012" w:type="dxa"/>
          </w:tcPr>
          <w:p w14:paraId="4A5E5D6D" w14:textId="77777777" w:rsidR="00B00CCD" w:rsidRPr="00B00CCD" w:rsidRDefault="001C747B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Mar</w:t>
            </w:r>
            <w:r w:rsid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201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7</w:t>
            </w:r>
            <w:r w:rsidR="00BC7B5F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163064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–</w:t>
            </w:r>
            <w:r w:rsidR="00BC7B5F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163064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Feb 2018</w:t>
            </w:r>
          </w:p>
        </w:tc>
      </w:tr>
      <w:tr w:rsidR="00B00CCD" w14:paraId="5E592E1E" w14:textId="77777777" w:rsidTr="003F7477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274" w:type="dxa"/>
          </w:tcPr>
          <w:p w14:paraId="3CCAA2D7" w14:textId="77777777" w:rsidR="00B00CCD" w:rsidRPr="00B00CCD" w:rsidRDefault="00B00CCD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Role</w:t>
            </w:r>
          </w:p>
        </w:tc>
        <w:tc>
          <w:tcPr>
            <w:tcW w:w="7012" w:type="dxa"/>
          </w:tcPr>
          <w:p w14:paraId="44D5EFB1" w14:textId="77777777" w:rsidR="00B00CCD" w:rsidRPr="00B00CCD" w:rsidRDefault="00AC753D" w:rsidP="00BC7B5F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Data Scientist</w:t>
            </w:r>
          </w:p>
        </w:tc>
      </w:tr>
      <w:tr w:rsidR="00B00CCD" w14:paraId="57925DB8" w14:textId="77777777" w:rsidTr="003F747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274" w:type="dxa"/>
          </w:tcPr>
          <w:p w14:paraId="1E4B266B" w14:textId="77777777" w:rsidR="00B00CCD" w:rsidRPr="00B00CCD" w:rsidRDefault="00B00CCD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Technologies</w:t>
            </w:r>
          </w:p>
        </w:tc>
        <w:tc>
          <w:tcPr>
            <w:tcW w:w="7012" w:type="dxa"/>
          </w:tcPr>
          <w:p w14:paraId="440D9177" w14:textId="77777777" w:rsidR="00B00CCD" w:rsidRPr="00B00CCD" w:rsidRDefault="00566D89" w:rsidP="001D3CDA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Python</w:t>
            </w:r>
            <w:r w:rsidR="00341B27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, </w:t>
            </w:r>
            <w:r w:rsidR="00A610B3" w:rsidRPr="00A916E4">
              <w:rPr>
                <w:rFonts w:ascii="Cambria" w:eastAsia="Calibri" w:hAnsi="Cambria" w:cs="Arial"/>
                <w:color w:val="1F4E79"/>
                <w:sz w:val="22"/>
                <w:szCs w:val="22"/>
              </w:rPr>
              <w:t>Scikit-</w:t>
            </w:r>
            <w:proofErr w:type="gramStart"/>
            <w:r w:rsidR="00A610B3" w:rsidRPr="00A916E4">
              <w:rPr>
                <w:rFonts w:ascii="Cambria" w:eastAsia="Calibri" w:hAnsi="Cambria" w:cs="Arial"/>
                <w:color w:val="1F4E79"/>
                <w:sz w:val="22"/>
                <w:szCs w:val="22"/>
              </w:rPr>
              <w:t>learn</w:t>
            </w:r>
            <w:r w:rsidR="00A610B3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,</w:t>
            </w:r>
            <w:proofErr w:type="gramEnd"/>
            <w:r w:rsidR="00A610B3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0737FC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NLP, </w:t>
            </w:r>
            <w:r w:rsidR="00FE5F64" w:rsidRPr="00FE5F64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Tableau 10.1</w:t>
            </w:r>
            <w:r w:rsidR="00FE1E2E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,</w:t>
            </w:r>
            <w:r w:rsidR="00FE1E2E" w:rsidRPr="009E6CE7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BC7B5F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Oracle 11G, </w:t>
            </w:r>
            <w:r w:rsidR="008759C1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SQL server, </w:t>
            </w:r>
            <w:r w:rsidR="00042B17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CSV</w:t>
            </w:r>
            <w:r w:rsidR="005221A6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, Text Mining</w:t>
            </w:r>
          </w:p>
        </w:tc>
      </w:tr>
      <w:tr w:rsidR="00631681" w14:paraId="650F2966" w14:textId="77777777" w:rsidTr="003F747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274" w:type="dxa"/>
          </w:tcPr>
          <w:p w14:paraId="25222D5E" w14:textId="77777777" w:rsidR="00631681" w:rsidRPr="00B00CCD" w:rsidRDefault="00631681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Responsibilities</w:t>
            </w:r>
          </w:p>
        </w:tc>
        <w:tc>
          <w:tcPr>
            <w:tcW w:w="7012" w:type="dxa"/>
          </w:tcPr>
          <w:p w14:paraId="2B333A9A" w14:textId="77777777" w:rsidR="00631681" w:rsidRPr="00AC72DD" w:rsidRDefault="00631681" w:rsidP="00AC72DD">
            <w:pPr>
              <w:pStyle w:val="Heading1"/>
              <w:numPr>
                <w:ilvl w:val="0"/>
                <w:numId w:val="8"/>
              </w:numPr>
              <w:suppressAutoHyphens w:val="0"/>
              <w:outlineLvl w:val="0"/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</w:pPr>
            <w:r w:rsidRPr="00AC72DD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Worked as a </w:t>
            </w:r>
            <w:r w:rsidR="00775C3A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data scientist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 for </w:t>
            </w:r>
            <w:r w:rsidR="006747CC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insurance </w:t>
            </w:r>
            <w:r w:rsidR="00EE4C37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domain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 to provide statistics</w:t>
            </w:r>
            <w:r w:rsidR="00A017DB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, predicti</w:t>
            </w:r>
            <w:r w:rsidR="00EE4C37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ons, risk analytics, </w:t>
            </w:r>
            <w:r w:rsidR="007973DA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text analytics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 about </w:t>
            </w:r>
            <w:r w:rsidR="00A017DB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auto and property claims</w:t>
            </w:r>
            <w:r w:rsidRPr="00AC72DD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.</w:t>
            </w:r>
          </w:p>
          <w:p w14:paraId="675BFC69" w14:textId="77777777" w:rsidR="00FC5916" w:rsidRPr="00FC5916" w:rsidRDefault="00FC5916" w:rsidP="00AC72DD">
            <w:pPr>
              <w:numPr>
                <w:ilvl w:val="0"/>
                <w:numId w:val="8"/>
              </w:numPr>
              <w:contextualSpacing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FC5916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Performed data mining, data cleaning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, data manipulation</w:t>
            </w:r>
            <w:r w:rsidRPr="00FC5916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&amp; explored data visualization techniques on a variety of data stored in </w:t>
            </w:r>
            <w:r w:rsidR="007A0B55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Datawarehouse</w:t>
            </w:r>
            <w:r w:rsidRPr="00FC5916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and text files using </w:t>
            </w:r>
            <w:r w:rsidR="002C688E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Python</w:t>
            </w:r>
            <w:r w:rsidRPr="00FC5916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and plotting the same using </w:t>
            </w:r>
            <w:r w:rsidR="002C688E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matplotlib</w:t>
            </w:r>
            <w:r w:rsidRPr="00FC5916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function</w:t>
            </w:r>
            <w:r w:rsidR="002C688E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and Tableau</w:t>
            </w:r>
          </w:p>
          <w:p w14:paraId="4EEF3983" w14:textId="77777777" w:rsidR="00FC5916" w:rsidRPr="00FC5916" w:rsidRDefault="00FC5916" w:rsidP="00AC72DD">
            <w:pPr>
              <w:numPr>
                <w:ilvl w:val="0"/>
                <w:numId w:val="8"/>
              </w:numPr>
              <w:contextualSpacing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proofErr w:type="gramStart"/>
            <w:r w:rsidRPr="00FC5916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Sufficient</w:t>
            </w:r>
            <w:proofErr w:type="gramEnd"/>
            <w:r w:rsidRPr="00FC5916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exposure to designing and developing Tableau reports and dashboards for data visualization using </w:t>
            </w:r>
            <w:r w:rsidR="00E34F00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Python</w:t>
            </w:r>
            <w:r w:rsidRPr="00FC5916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&amp; Tableau</w:t>
            </w:r>
          </w:p>
          <w:p w14:paraId="4A7E299C" w14:textId="77777777" w:rsidR="00631681" w:rsidRPr="00A469AE" w:rsidRDefault="00D660FB" w:rsidP="00A469AE">
            <w:pPr>
              <w:numPr>
                <w:ilvl w:val="0"/>
                <w:numId w:val="8"/>
              </w:numPr>
              <w:contextualSpacing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Experience in huge data set</w:t>
            </w:r>
            <w:r w:rsidR="00631681" w:rsidRPr="00AC72D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using </w:t>
            </w:r>
            <w:r w:rsidR="000F558B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Python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libraries like </w:t>
            </w:r>
            <w:r w:rsidR="005D409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pandas</w:t>
            </w:r>
            <w:r w:rsidRPr="00D660FB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, </w:t>
            </w:r>
            <w:r w:rsidR="005D409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numpy</w:t>
            </w:r>
            <w:r w:rsidRPr="00D660FB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, </w:t>
            </w:r>
            <w:r w:rsidR="00B81D9C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sckit learn</w:t>
            </w:r>
            <w:r w:rsidRPr="00D660FB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, </w:t>
            </w:r>
            <w:proofErr w:type="gramStart"/>
            <w:r w:rsidR="00B81D9C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nltk</w:t>
            </w:r>
            <w:r w:rsidRPr="00D660FB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,  </w:t>
            </w:r>
            <w:r w:rsidR="00246BA8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pickel</w:t>
            </w:r>
            <w:proofErr w:type="gramEnd"/>
            <w:r w:rsidRPr="00D660FB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,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time series and text analysis</w:t>
            </w:r>
            <w:r w:rsidRPr="00D660FB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)</w:t>
            </w:r>
          </w:p>
        </w:tc>
      </w:tr>
    </w:tbl>
    <w:p w14:paraId="11B42532" w14:textId="77777777" w:rsidR="00FD634E" w:rsidRPr="00FD634E" w:rsidRDefault="00FD634E" w:rsidP="00FD634E">
      <w:pPr>
        <w:rPr>
          <w:rFonts w:eastAsia="Calibri"/>
          <w:lang w:val="en-IN"/>
        </w:rPr>
      </w:pPr>
    </w:p>
    <w:p w14:paraId="47039B4C" w14:textId="77777777" w:rsidR="00DB0A85" w:rsidRDefault="00DB0A85" w:rsidP="00FE0572">
      <w:pP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</w:p>
    <w:p w14:paraId="70698BEC" w14:textId="77777777" w:rsidR="00F356AE" w:rsidRDefault="00D072D4" w:rsidP="00FE0572">
      <w:pP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  <w: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>3</w:t>
      </w:r>
      <w:r w:rsidR="004D2B0D"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 xml:space="preserve">) </w:t>
      </w:r>
    </w:p>
    <w:p w14:paraId="1C29CA5B" w14:textId="77777777" w:rsidR="004D2B0D" w:rsidRPr="004D2B0D" w:rsidRDefault="004D2B0D" w:rsidP="004D2B0D">
      <w:pPr>
        <w:rPr>
          <w:rFonts w:eastAsia="Calibri"/>
          <w:lang w:val="en-IN"/>
        </w:rPr>
      </w:pPr>
    </w:p>
    <w:tbl>
      <w:tblPr>
        <w:tblW w:w="9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4"/>
        <w:gridCol w:w="7012"/>
      </w:tblGrid>
      <w:tr w:rsidR="00F356AE" w:rsidRPr="00B00CCD" w14:paraId="2DC2C3E5" w14:textId="77777777" w:rsidTr="003F74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74" w:type="dxa"/>
          </w:tcPr>
          <w:p w14:paraId="0A44D503" w14:textId="77777777" w:rsidR="00F356AE" w:rsidRPr="00B00CCD" w:rsidRDefault="00F356AE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Employer</w:t>
            </w:r>
          </w:p>
        </w:tc>
        <w:tc>
          <w:tcPr>
            <w:tcW w:w="7012" w:type="dxa"/>
          </w:tcPr>
          <w:p w14:paraId="0DAC804D" w14:textId="77777777" w:rsidR="00F356AE" w:rsidRPr="00B00CCD" w:rsidRDefault="00F356AE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Accenture Solutions Pvt Ltd</w:t>
            </w:r>
          </w:p>
        </w:tc>
      </w:tr>
      <w:tr w:rsidR="00F356AE" w:rsidRPr="00B00CCD" w14:paraId="0468B84A" w14:textId="77777777" w:rsidTr="003F74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74" w:type="dxa"/>
          </w:tcPr>
          <w:p w14:paraId="23E1EB54" w14:textId="77777777" w:rsidR="00F356AE" w:rsidRPr="00B00CCD" w:rsidRDefault="00F356AE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Client</w:t>
            </w:r>
          </w:p>
        </w:tc>
        <w:tc>
          <w:tcPr>
            <w:tcW w:w="7012" w:type="dxa"/>
          </w:tcPr>
          <w:p w14:paraId="2D0DC5C4" w14:textId="77777777" w:rsidR="00F356AE" w:rsidRPr="00B00CCD" w:rsidRDefault="00F356AE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Insurance, US</w:t>
            </w:r>
          </w:p>
        </w:tc>
      </w:tr>
      <w:tr w:rsidR="00F356AE" w:rsidRPr="00B00CCD" w14:paraId="477C85C2" w14:textId="77777777" w:rsidTr="003F747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274" w:type="dxa"/>
          </w:tcPr>
          <w:p w14:paraId="40729852" w14:textId="77777777" w:rsidR="00F356AE" w:rsidRPr="00B00CCD" w:rsidRDefault="00F356AE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Duration</w:t>
            </w:r>
          </w:p>
        </w:tc>
        <w:tc>
          <w:tcPr>
            <w:tcW w:w="7012" w:type="dxa"/>
          </w:tcPr>
          <w:p w14:paraId="074A466D" w14:textId="77777777" w:rsidR="00F356AE" w:rsidRPr="00B00CCD" w:rsidRDefault="00F356AE" w:rsidP="005F5F98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May 2015</w:t>
            </w:r>
            <w:r w:rsidR="00293708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293708">
              <w:rPr>
                <w:rFonts w:ascii="Cambria" w:eastAsia="Calibri" w:hAnsi="Cambria" w:cs="Cambria"/>
                <w:color w:val="1F4E79"/>
                <w:sz w:val="22"/>
                <w:szCs w:val="22"/>
                <w:lang w:val="en-IN"/>
              </w:rPr>
              <w:t>–</w:t>
            </w:r>
            <w:r w:rsidR="00293708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2F56E9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Mar</w:t>
            </w:r>
            <w:r w:rsidR="00293708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201</w:t>
            </w:r>
            <w:r w:rsidR="002F56E9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7</w:t>
            </w:r>
          </w:p>
        </w:tc>
      </w:tr>
      <w:tr w:rsidR="00F356AE" w:rsidRPr="00B00CCD" w14:paraId="07B8CEB8" w14:textId="77777777" w:rsidTr="003F7477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2274" w:type="dxa"/>
          </w:tcPr>
          <w:p w14:paraId="0F244C3B" w14:textId="77777777" w:rsidR="00F356AE" w:rsidRPr="00B00CCD" w:rsidRDefault="00F356AE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Role</w:t>
            </w:r>
          </w:p>
        </w:tc>
        <w:tc>
          <w:tcPr>
            <w:tcW w:w="7012" w:type="dxa"/>
          </w:tcPr>
          <w:p w14:paraId="7E8D245C" w14:textId="77777777" w:rsidR="00F356AE" w:rsidRPr="00B00CCD" w:rsidRDefault="00D456DB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Junior d</w:t>
            </w:r>
            <w:r w:rsidR="0048080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ata 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scientist</w:t>
            </w:r>
          </w:p>
        </w:tc>
      </w:tr>
      <w:tr w:rsidR="00F356AE" w:rsidRPr="00B00CCD" w14:paraId="047C3761" w14:textId="77777777" w:rsidTr="003F747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274" w:type="dxa"/>
          </w:tcPr>
          <w:p w14:paraId="57DF0E88" w14:textId="77777777" w:rsidR="00F356AE" w:rsidRPr="00B00CCD" w:rsidRDefault="00F356AE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Technologies</w:t>
            </w:r>
          </w:p>
        </w:tc>
        <w:tc>
          <w:tcPr>
            <w:tcW w:w="7012" w:type="dxa"/>
          </w:tcPr>
          <w:p w14:paraId="233D5F42" w14:textId="77777777" w:rsidR="00F356AE" w:rsidRPr="00B00CCD" w:rsidRDefault="00C21D33" w:rsidP="00FD5004">
            <w:pPr>
              <w:pStyle w:val="Default"/>
              <w:rPr>
                <w:rFonts w:ascii="Cambria" w:eastAsia="Calibri" w:hAnsi="Cambria" w:cs="Arial"/>
                <w:color w:val="1F4E79"/>
                <w:sz w:val="22"/>
                <w:szCs w:val="22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</w:rPr>
              <w:t>Python,</w:t>
            </w:r>
            <w:r w:rsidR="00867DD2">
              <w:rPr>
                <w:rFonts w:ascii="Cambria" w:eastAsia="Calibri" w:hAnsi="Cambria" w:cs="Arial"/>
                <w:color w:val="1F4E79"/>
                <w:sz w:val="22"/>
                <w:szCs w:val="22"/>
              </w:rPr>
              <w:t xml:space="preserve"> </w:t>
            </w:r>
            <w:r w:rsidR="00A610B3" w:rsidRPr="00A916E4">
              <w:rPr>
                <w:rFonts w:ascii="Cambria" w:eastAsia="Calibri" w:hAnsi="Cambria" w:cs="Arial"/>
                <w:color w:val="1F4E79"/>
                <w:sz w:val="22"/>
                <w:szCs w:val="22"/>
              </w:rPr>
              <w:t>Scikit-learn</w:t>
            </w:r>
            <w:r w:rsidR="00A610B3">
              <w:rPr>
                <w:rFonts w:ascii="Cambria" w:eastAsia="Calibri" w:hAnsi="Cambria" w:cs="Arial"/>
                <w:color w:val="1F4E79"/>
                <w:sz w:val="22"/>
                <w:szCs w:val="22"/>
              </w:rPr>
              <w:t xml:space="preserve">, </w:t>
            </w:r>
            <w:r w:rsidR="00631681" w:rsidRPr="00631681">
              <w:rPr>
                <w:rFonts w:ascii="Cambria" w:eastAsia="Calibri" w:hAnsi="Cambria" w:cs="Arial"/>
                <w:color w:val="1F4E79"/>
                <w:sz w:val="22"/>
                <w:szCs w:val="22"/>
              </w:rPr>
              <w:t>Tableau</w:t>
            </w:r>
            <w:r w:rsidR="00867DD2">
              <w:rPr>
                <w:rFonts w:ascii="Cambria" w:eastAsia="Calibri" w:hAnsi="Cambria" w:cs="Arial"/>
                <w:color w:val="1F4E79"/>
                <w:sz w:val="22"/>
                <w:szCs w:val="22"/>
              </w:rPr>
              <w:t>, Oracle</w:t>
            </w:r>
            <w:r w:rsidR="000A473F">
              <w:rPr>
                <w:rFonts w:ascii="Cambria" w:eastAsia="Calibri" w:hAnsi="Cambria" w:cs="Arial"/>
                <w:color w:val="1F4E79"/>
                <w:sz w:val="22"/>
                <w:szCs w:val="22"/>
              </w:rPr>
              <w:t xml:space="preserve"> 11G</w:t>
            </w:r>
            <w:r w:rsidR="0097413A">
              <w:rPr>
                <w:rFonts w:ascii="Cambria" w:eastAsia="Calibri" w:hAnsi="Cambria" w:cs="Arial"/>
                <w:color w:val="1F4E79"/>
                <w:sz w:val="22"/>
                <w:szCs w:val="22"/>
              </w:rPr>
              <w:t>,</w:t>
            </w:r>
            <w:r w:rsidR="00DD79BC">
              <w:rPr>
                <w:rFonts w:ascii="Cambria" w:eastAsia="Calibri" w:hAnsi="Cambria" w:cs="Arial"/>
                <w:color w:val="1F4E79"/>
                <w:sz w:val="22"/>
                <w:szCs w:val="22"/>
              </w:rPr>
              <w:t xml:space="preserve"> </w:t>
            </w:r>
            <w:r w:rsidR="00B650EB">
              <w:rPr>
                <w:rFonts w:ascii="Cambria" w:eastAsia="Calibri" w:hAnsi="Cambria" w:cs="Arial"/>
                <w:color w:val="1F4E79"/>
                <w:sz w:val="22"/>
                <w:szCs w:val="22"/>
              </w:rPr>
              <w:t>PL SQL</w:t>
            </w:r>
          </w:p>
        </w:tc>
      </w:tr>
      <w:tr w:rsidR="00631681" w:rsidRPr="009E6CE7" w14:paraId="6DD26EE6" w14:textId="77777777" w:rsidTr="003F747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274" w:type="dxa"/>
          </w:tcPr>
          <w:p w14:paraId="2C6533E5" w14:textId="77777777" w:rsidR="00631681" w:rsidRPr="00B00CCD" w:rsidRDefault="00631681" w:rsidP="003F7477">
            <w:pP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B00CC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Responsibilities</w:t>
            </w:r>
          </w:p>
        </w:tc>
        <w:tc>
          <w:tcPr>
            <w:tcW w:w="7012" w:type="dxa"/>
          </w:tcPr>
          <w:p w14:paraId="41849FC0" w14:textId="77777777" w:rsidR="00F95D13" w:rsidRPr="00AC72DD" w:rsidRDefault="00982578" w:rsidP="00AF602B">
            <w:pPr>
              <w:pStyle w:val="Heading1"/>
              <w:numPr>
                <w:ilvl w:val="0"/>
                <w:numId w:val="8"/>
              </w:numPr>
              <w:suppressAutoHyphens w:val="0"/>
              <w:outlineLvl w:val="0"/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Developed</w:t>
            </w:r>
            <w:r w:rsidR="00F95D13" w:rsidRPr="00AC72DD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 a </w:t>
            </w:r>
            <w:r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machine learning model to analyse the internal fraud </w:t>
            </w:r>
            <w:r w:rsidR="00F95D13" w:rsidRPr="00AC72DD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for </w:t>
            </w:r>
            <w:r w:rsidR="00F95D13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insurance domain</w:t>
            </w:r>
            <w:r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 xml:space="preserve"> using </w:t>
            </w:r>
            <w:r w:rsidR="00695666"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Python and Visualizing on Tableau</w:t>
            </w:r>
            <w:r>
              <w:rPr>
                <w:rFonts w:ascii="Cambria" w:eastAsia="Calibri" w:hAnsi="Cambria" w:cs="Arial"/>
                <w:color w:val="1F4E79"/>
                <w:sz w:val="22"/>
                <w:lang w:val="en-IN" w:eastAsia="en-US"/>
              </w:rPr>
              <w:t>.</w:t>
            </w:r>
          </w:p>
          <w:p w14:paraId="17F14E23" w14:textId="77777777" w:rsidR="00843446" w:rsidRDefault="00843446" w:rsidP="00843446">
            <w:pPr>
              <w:pStyle w:val="Default"/>
              <w:numPr>
                <w:ilvl w:val="0"/>
                <w:numId w:val="8"/>
              </w:numPr>
              <w:spacing w:after="30"/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</w:pPr>
            <w:r w:rsidRPr="00843446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 xml:space="preserve">Applied logistic regression model to </w:t>
            </w:r>
            <w:r w:rsidR="00CB0D9C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>insurance data</w:t>
            </w:r>
            <w:r w:rsidRPr="00843446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 xml:space="preserve"> to predict </w:t>
            </w:r>
            <w:r w:rsidR="00CB0D9C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>the probability of internal fraud for every claim</w:t>
            </w:r>
            <w:r w:rsidR="00EC2F28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>.</w:t>
            </w:r>
          </w:p>
          <w:p w14:paraId="1F4F4FD6" w14:textId="77777777" w:rsidR="00586A12" w:rsidRPr="00843446" w:rsidRDefault="00586A12" w:rsidP="00843446">
            <w:pPr>
              <w:pStyle w:val="Default"/>
              <w:numPr>
                <w:ilvl w:val="0"/>
                <w:numId w:val="8"/>
              </w:numPr>
              <w:spacing w:after="30"/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 xml:space="preserve">Applied Support vector Machine and </w:t>
            </w:r>
            <w:r w:rsidR="00347B3A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 xml:space="preserve">Decision tree to </w:t>
            </w:r>
            <w:r w:rsidR="00B4788D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>analyse</w:t>
            </w:r>
            <w:r w:rsidR="00347B3A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 xml:space="preserve"> customer satisfaction for property claims.</w:t>
            </w:r>
          </w:p>
          <w:p w14:paraId="40B68448" w14:textId="77777777" w:rsidR="00AF602B" w:rsidRPr="00AF602B" w:rsidRDefault="00BE1DFE" w:rsidP="00AF602B">
            <w:pPr>
              <w:pStyle w:val="Default"/>
              <w:numPr>
                <w:ilvl w:val="0"/>
                <w:numId w:val="8"/>
              </w:numPr>
              <w:spacing w:after="30"/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>Using Tableau,</w:t>
            </w:r>
            <w:r w:rsidR="00DE0223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>c</w:t>
            </w:r>
            <w:r w:rsidR="00AF602B" w:rsidRPr="00AF602B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>reate</w:t>
            </w:r>
            <w:r w:rsidR="00DE0223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>d</w:t>
            </w:r>
            <w:r w:rsidR="00AF602B" w:rsidRPr="00AF602B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 xml:space="preserve"> basic calculations including string manipulations, basic arithmetic calculations, custom aggregations and ratios, dates, logic statements and quick table calculations. </w:t>
            </w:r>
          </w:p>
          <w:p w14:paraId="34FD9932" w14:textId="77777777" w:rsidR="00AF602B" w:rsidRPr="00AF602B" w:rsidRDefault="00AF602B" w:rsidP="00AF602B">
            <w:pPr>
              <w:pStyle w:val="Default"/>
              <w:numPr>
                <w:ilvl w:val="0"/>
                <w:numId w:val="8"/>
              </w:numPr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</w:pPr>
            <w:r w:rsidRPr="00AF602B">
              <w:rPr>
                <w:rFonts w:ascii="Cambria" w:eastAsia="Calibri" w:hAnsi="Cambria" w:cs="Arial"/>
                <w:color w:val="1F4E79"/>
                <w:sz w:val="22"/>
                <w:szCs w:val="22"/>
                <w:lang w:eastAsia="en-US"/>
              </w:rPr>
              <w:t xml:space="preserve">Combine data sources by joining multiple table and using data blending. </w:t>
            </w:r>
          </w:p>
          <w:p w14:paraId="7FEAE13C" w14:textId="77777777" w:rsidR="00543ADA" w:rsidRPr="00543ADA" w:rsidRDefault="00543ADA" w:rsidP="00AF602B">
            <w:pPr>
              <w:numPr>
                <w:ilvl w:val="0"/>
                <w:numId w:val="8"/>
              </w:numPr>
              <w:contextualSpacing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 w:rsidRPr="00543AD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Generated Dashboards with Quick filters, Parameters, sets to handle views more efficiently, used context filters and data source filters while handling huge volume of data.</w:t>
            </w:r>
          </w:p>
          <w:p w14:paraId="70CFC556" w14:textId="77777777" w:rsidR="00631681" w:rsidRPr="00E9787B" w:rsidRDefault="00631681" w:rsidP="004428B3">
            <w:pPr>
              <w:ind w:left="720"/>
              <w:contextualSpacing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</w:p>
        </w:tc>
      </w:tr>
    </w:tbl>
    <w:p w14:paraId="3CF554BB" w14:textId="77777777" w:rsidR="00F356AE" w:rsidRDefault="00F356AE" w:rsidP="00FE0572">
      <w:pP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</w:p>
    <w:p w14:paraId="2AC0686B" w14:textId="77777777" w:rsidR="00902542" w:rsidRPr="00165C8D" w:rsidRDefault="008A25D9" w:rsidP="00445C9E">
      <w:pPr>
        <w:autoSpaceDE w:val="0"/>
        <w:autoSpaceDN w:val="0"/>
        <w:adjustRightInd w:val="0"/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  <w:r w:rsidRPr="00165C8D"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>Achievements</w:t>
      </w:r>
      <w:r w:rsidR="00902542" w:rsidRPr="00165C8D"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>:</w:t>
      </w:r>
    </w:p>
    <w:p w14:paraId="3272AC96" w14:textId="77777777" w:rsidR="00165C8D" w:rsidRPr="00165C8D" w:rsidRDefault="00165C8D" w:rsidP="00165C8D">
      <w:pPr>
        <w:rPr>
          <w:b/>
          <w:lang w:val="en-IN"/>
        </w:rPr>
      </w:pPr>
      <w:r w:rsidRPr="007037B7">
        <w:rPr>
          <w:rFonts w:ascii="Cambria" w:hAnsi="Cambria" w:cs="Arial"/>
          <w:color w:val="1F4E79"/>
        </w:rPr>
        <w:pict w14:anchorId="797761CA">
          <v:shape id="_x0000_i1028" type="#_x0000_t75" style="width:567.35pt;height:8pt;mso-position-horizontal-relative:page;mso-position-vertical-relative:page" o:hrpct="0" o:hralign="center" o:hr="t">
            <v:imagedata r:id="rId7" o:title="" embosscolor="white"/>
          </v:shape>
        </w:pict>
      </w:r>
    </w:p>
    <w:p w14:paraId="7453B68E" w14:textId="77777777" w:rsidR="009E6CE7" w:rsidRPr="009E6CE7" w:rsidRDefault="009E6CE7" w:rsidP="009E6CE7">
      <w:pPr>
        <w:numPr>
          <w:ilvl w:val="0"/>
          <w:numId w:val="21"/>
        </w:numPr>
        <w:rPr>
          <w:sz w:val="20"/>
          <w:szCs w:val="20"/>
          <w:lang w:val="en-IN"/>
        </w:rPr>
      </w:pPr>
      <w:r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Awarded the </w:t>
      </w:r>
      <w:r w:rsidR="00143C2B">
        <w:rPr>
          <w:rFonts w:ascii="Cambria" w:eastAsia="Calibri" w:hAnsi="Cambria" w:cs="Arial"/>
          <w:color w:val="1F4E79"/>
          <w:sz w:val="22"/>
          <w:szCs w:val="22"/>
          <w:lang w:val="en-IN"/>
        </w:rPr>
        <w:t>Cognizant</w:t>
      </w:r>
      <w:r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Celebrating Excellence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="004E0B87">
        <w:rPr>
          <w:rFonts w:ascii="Cambria" w:eastAsia="Calibri" w:hAnsi="Cambria" w:cs="Arial"/>
          <w:color w:val="1F4E79"/>
          <w:sz w:val="22"/>
          <w:szCs w:val="22"/>
          <w:lang w:val="en-IN"/>
        </w:rPr>
        <w:t>Accelerated Award for</w:t>
      </w:r>
      <w:r w:rsidR="004E0B87"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="004E0B87">
        <w:rPr>
          <w:rFonts w:ascii="Cambria" w:eastAsia="Calibri" w:hAnsi="Cambria" w:cs="Arial"/>
          <w:color w:val="1F4E79"/>
          <w:sz w:val="22"/>
          <w:szCs w:val="22"/>
          <w:lang w:val="en-IN"/>
        </w:rPr>
        <w:t>contribution to productivity improvement through automation</w:t>
      </w:r>
      <w:r w:rsidR="00443DC6">
        <w:rPr>
          <w:rFonts w:ascii="Cambria" w:eastAsia="Calibri" w:hAnsi="Cambria" w:cs="Arial"/>
          <w:color w:val="1F4E79"/>
          <w:sz w:val="22"/>
          <w:szCs w:val="22"/>
          <w:lang w:val="en-IN"/>
        </w:rPr>
        <w:t>/innovation</w:t>
      </w:r>
      <w:r w:rsidR="004E0B8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in the team category</w:t>
      </w:r>
    </w:p>
    <w:p w14:paraId="4A8F4B0A" w14:textId="77777777" w:rsidR="00494F78" w:rsidRPr="009352B2" w:rsidRDefault="009E6CE7" w:rsidP="00926103">
      <w:pPr>
        <w:numPr>
          <w:ilvl w:val="0"/>
          <w:numId w:val="21"/>
        </w:numPr>
        <w:rPr>
          <w:rFonts w:eastAsia="Calibri"/>
          <w:sz w:val="20"/>
          <w:szCs w:val="20"/>
          <w:lang w:val="en-IN"/>
        </w:rPr>
      </w:pPr>
      <w:r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lastRenderedPageBreak/>
        <w:t xml:space="preserve">Awarded the 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Accenture </w:t>
      </w:r>
      <w:r w:rsidR="00FF0160"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Rising Star </w:t>
      </w:r>
      <w:r w:rsidR="00FF0160">
        <w:rPr>
          <w:rFonts w:ascii="Cambria" w:eastAsia="Calibri" w:hAnsi="Cambria" w:cs="Arial"/>
          <w:color w:val="1F4E79"/>
          <w:sz w:val="22"/>
          <w:szCs w:val="22"/>
          <w:lang w:val="en-IN"/>
        </w:rPr>
        <w:t>for fiscal year 2016 and star of the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month</w:t>
      </w:r>
      <w:r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>for</w:t>
      </w:r>
      <w:r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="00FF0160">
        <w:rPr>
          <w:rFonts w:ascii="Cambria" w:eastAsia="Calibri" w:hAnsi="Cambria" w:cs="Arial"/>
          <w:color w:val="1F4E79"/>
          <w:sz w:val="22"/>
          <w:szCs w:val="22"/>
          <w:lang w:val="en-IN"/>
        </w:rPr>
        <w:t>demonstrating ownership,</w:t>
      </w:r>
      <w:r w:rsidR="00FF0160"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productivity</w:t>
      </w:r>
      <w:r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improvement through quality and continuous improvement in the team category in project.</w:t>
      </w:r>
    </w:p>
    <w:p w14:paraId="763E965F" w14:textId="77777777" w:rsidR="009042A8" w:rsidRDefault="009042A8" w:rsidP="009042A8">
      <w:pPr>
        <w:rPr>
          <w:rFonts w:eastAsia="Calibri"/>
          <w:lang w:val="en-IN"/>
        </w:rPr>
      </w:pPr>
    </w:p>
    <w:p w14:paraId="5A1BAF40" w14:textId="77777777" w:rsidR="00926103" w:rsidRPr="00926103" w:rsidRDefault="00926103" w:rsidP="00926103">
      <w:pP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  <w:r w:rsidRPr="00926103"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 xml:space="preserve">Educational Qualification </w:t>
      </w:r>
    </w:p>
    <w:p w14:paraId="731F0416" w14:textId="77777777" w:rsidR="00926103" w:rsidRPr="00926103" w:rsidRDefault="00926103" w:rsidP="00926103">
      <w:pPr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7037B7">
        <w:rPr>
          <w:rFonts w:ascii="Cambria" w:hAnsi="Cambria" w:cs="Arial"/>
          <w:color w:val="1F4E79"/>
        </w:rPr>
        <w:pict w14:anchorId="70F2830A">
          <v:shape id="_x0000_i1029" type="#_x0000_t75" style="width:567.35pt;height:8pt;mso-position-horizontal-relative:page;mso-position-vertical-relative:page" o:hrpct="0" o:hralign="center" o:hr="t">
            <v:imagedata r:id="rId7" o:title="" embosscolor="white"/>
          </v:shape>
        </w:pi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4"/>
        <w:gridCol w:w="3132"/>
        <w:gridCol w:w="3132"/>
      </w:tblGrid>
      <w:tr w:rsidR="0015201A" w14:paraId="2A38BA42" w14:textId="77777777" w:rsidTr="003F7477">
        <w:tc>
          <w:tcPr>
            <w:tcW w:w="3024" w:type="dxa"/>
          </w:tcPr>
          <w:p w14:paraId="07ECB808" w14:textId="77777777" w:rsidR="0015201A" w:rsidRPr="00E93754" w:rsidRDefault="0015201A" w:rsidP="003F7477">
            <w:pPr>
              <w:jc w:val="center"/>
              <w:rPr>
                <w:rFonts w:ascii="Cambria" w:eastAsia="Calibri" w:hAnsi="Cambria" w:cs="Arial"/>
                <w:b/>
                <w:color w:val="1F4E79"/>
                <w:sz w:val="22"/>
                <w:szCs w:val="22"/>
                <w:lang w:val="en-IN"/>
              </w:rPr>
            </w:pPr>
            <w:r w:rsidRPr="00E93754">
              <w:rPr>
                <w:rFonts w:ascii="Cambria" w:eastAsia="Calibri" w:hAnsi="Cambria" w:cs="Arial"/>
                <w:b/>
                <w:color w:val="1F4E79"/>
                <w:sz w:val="22"/>
                <w:szCs w:val="22"/>
                <w:lang w:val="en-IN"/>
              </w:rPr>
              <w:t>Year</w:t>
            </w:r>
          </w:p>
        </w:tc>
        <w:tc>
          <w:tcPr>
            <w:tcW w:w="3132" w:type="dxa"/>
          </w:tcPr>
          <w:p w14:paraId="1F5CBE16" w14:textId="77777777" w:rsidR="0015201A" w:rsidRPr="00E93754" w:rsidRDefault="0015201A" w:rsidP="003F7477">
            <w:pPr>
              <w:jc w:val="center"/>
              <w:rPr>
                <w:rFonts w:ascii="Cambria" w:eastAsia="Calibri" w:hAnsi="Cambria" w:cs="Arial"/>
                <w:b/>
                <w:color w:val="1F4E79"/>
                <w:sz w:val="22"/>
                <w:szCs w:val="22"/>
                <w:lang w:val="en-IN"/>
              </w:rPr>
            </w:pPr>
            <w:r w:rsidRPr="00E93754">
              <w:rPr>
                <w:rFonts w:ascii="Cambria" w:eastAsia="Calibri" w:hAnsi="Cambria" w:cs="Arial"/>
                <w:b/>
                <w:color w:val="1F4E79"/>
                <w:sz w:val="22"/>
                <w:szCs w:val="22"/>
                <w:lang w:val="en-IN"/>
              </w:rPr>
              <w:t>Organization</w:t>
            </w:r>
          </w:p>
        </w:tc>
        <w:tc>
          <w:tcPr>
            <w:tcW w:w="3132" w:type="dxa"/>
          </w:tcPr>
          <w:p w14:paraId="43F507CA" w14:textId="77777777" w:rsidR="0015201A" w:rsidRPr="00E93754" w:rsidRDefault="0015201A" w:rsidP="003F7477">
            <w:pPr>
              <w:jc w:val="center"/>
              <w:rPr>
                <w:rFonts w:ascii="Cambria" w:eastAsia="Calibri" w:hAnsi="Cambria" w:cs="Arial"/>
                <w:b/>
                <w:color w:val="1F4E79"/>
                <w:sz w:val="22"/>
                <w:szCs w:val="22"/>
                <w:lang w:val="en-IN"/>
              </w:rPr>
            </w:pPr>
            <w:r w:rsidRPr="00E93754">
              <w:rPr>
                <w:rFonts w:ascii="Cambria" w:eastAsia="Calibri" w:hAnsi="Cambria" w:cs="Arial"/>
                <w:b/>
                <w:color w:val="1F4E79"/>
                <w:sz w:val="22"/>
                <w:szCs w:val="22"/>
                <w:lang w:val="en-IN"/>
              </w:rPr>
              <w:t>Percentage</w:t>
            </w:r>
          </w:p>
        </w:tc>
      </w:tr>
      <w:tr w:rsidR="0015201A" w14:paraId="2B283F33" w14:textId="77777777" w:rsidTr="003F7477">
        <w:tc>
          <w:tcPr>
            <w:tcW w:w="3024" w:type="dxa"/>
          </w:tcPr>
          <w:p w14:paraId="5D4E42B4" w14:textId="77777777" w:rsidR="0015201A" w:rsidRPr="0015201A" w:rsidRDefault="0015201A" w:rsidP="0015201A">
            <w:pPr>
              <w:jc w:val="center"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June</w:t>
            </w:r>
            <w:r w:rsidRPr="0015201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2010 – 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May 2014</w:t>
            </w:r>
          </w:p>
        </w:tc>
        <w:tc>
          <w:tcPr>
            <w:tcW w:w="3132" w:type="dxa"/>
          </w:tcPr>
          <w:p w14:paraId="1E61CD3B" w14:textId="77777777" w:rsidR="0015201A" w:rsidRPr="0015201A" w:rsidRDefault="0015201A" w:rsidP="003F7477">
            <w:pPr>
              <w:jc w:val="center"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SKIT Jaipur</w:t>
            </w:r>
          </w:p>
        </w:tc>
        <w:tc>
          <w:tcPr>
            <w:tcW w:w="3132" w:type="dxa"/>
          </w:tcPr>
          <w:p w14:paraId="290B221B" w14:textId="77777777" w:rsidR="0015201A" w:rsidRPr="0015201A" w:rsidRDefault="007A3BA6" w:rsidP="003F7477">
            <w:pPr>
              <w:jc w:val="center"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62</w:t>
            </w:r>
            <w:r w:rsidR="0015201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%</w:t>
            </w:r>
          </w:p>
        </w:tc>
      </w:tr>
      <w:tr w:rsidR="0015201A" w14:paraId="3DC70302" w14:textId="77777777" w:rsidTr="003F7477">
        <w:tc>
          <w:tcPr>
            <w:tcW w:w="3024" w:type="dxa"/>
          </w:tcPr>
          <w:p w14:paraId="420D55C1" w14:textId="77777777" w:rsidR="0015201A" w:rsidRPr="0015201A" w:rsidRDefault="0015201A" w:rsidP="0015201A">
            <w:pPr>
              <w:jc w:val="center"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Apr</w:t>
            </w:r>
            <w:r w:rsidRPr="0015201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6F438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2008</w:t>
            </w:r>
            <w:r w:rsidRPr="0015201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– </w:t>
            </w: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Mar</w:t>
            </w:r>
            <w:r w:rsidRPr="0015201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 xml:space="preserve"> </w:t>
            </w:r>
            <w:r w:rsidR="006F438D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2009</w:t>
            </w:r>
          </w:p>
        </w:tc>
        <w:tc>
          <w:tcPr>
            <w:tcW w:w="3132" w:type="dxa"/>
          </w:tcPr>
          <w:p w14:paraId="149F98DE" w14:textId="77777777" w:rsidR="0015201A" w:rsidRPr="0015201A" w:rsidRDefault="0015201A" w:rsidP="003F7477">
            <w:pPr>
              <w:jc w:val="center"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Saint Soldier Public School</w:t>
            </w:r>
          </w:p>
        </w:tc>
        <w:tc>
          <w:tcPr>
            <w:tcW w:w="3132" w:type="dxa"/>
          </w:tcPr>
          <w:p w14:paraId="49B848A0" w14:textId="77777777" w:rsidR="0015201A" w:rsidRPr="0015201A" w:rsidRDefault="007A3BA6" w:rsidP="003F7477">
            <w:pPr>
              <w:jc w:val="center"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61</w:t>
            </w:r>
            <w:r w:rsidR="0015201A"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%</w:t>
            </w:r>
          </w:p>
        </w:tc>
      </w:tr>
      <w:tr w:rsidR="0015201A" w14:paraId="30977909" w14:textId="77777777" w:rsidTr="003F7477">
        <w:tc>
          <w:tcPr>
            <w:tcW w:w="3024" w:type="dxa"/>
          </w:tcPr>
          <w:p w14:paraId="16CB3840" w14:textId="77777777" w:rsidR="0015201A" w:rsidRPr="0015201A" w:rsidRDefault="0015201A" w:rsidP="0015201A">
            <w:pPr>
              <w:jc w:val="center"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Apr 2006 – Mar 2007</w:t>
            </w:r>
          </w:p>
        </w:tc>
        <w:tc>
          <w:tcPr>
            <w:tcW w:w="3132" w:type="dxa"/>
          </w:tcPr>
          <w:p w14:paraId="0D399E88" w14:textId="77777777" w:rsidR="0015201A" w:rsidRPr="0015201A" w:rsidRDefault="0015201A" w:rsidP="003F7477">
            <w:pPr>
              <w:jc w:val="center"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Saint Soldier Public School</w:t>
            </w:r>
          </w:p>
        </w:tc>
        <w:tc>
          <w:tcPr>
            <w:tcW w:w="3132" w:type="dxa"/>
          </w:tcPr>
          <w:p w14:paraId="7683927B" w14:textId="77777777" w:rsidR="0015201A" w:rsidRPr="0015201A" w:rsidRDefault="0015201A" w:rsidP="003F7477">
            <w:pPr>
              <w:jc w:val="center"/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</w:pPr>
            <w:r>
              <w:rPr>
                <w:rFonts w:ascii="Cambria" w:eastAsia="Calibri" w:hAnsi="Cambria" w:cs="Arial"/>
                <w:color w:val="1F4E79"/>
                <w:sz w:val="22"/>
                <w:szCs w:val="22"/>
                <w:lang w:val="en-IN"/>
              </w:rPr>
              <w:t>63%</w:t>
            </w:r>
          </w:p>
        </w:tc>
      </w:tr>
    </w:tbl>
    <w:p w14:paraId="3E0B2DF4" w14:textId="77777777" w:rsidR="00780AF2" w:rsidRPr="009E6CE7" w:rsidRDefault="00780AF2" w:rsidP="00DA478C">
      <w:pPr>
        <w:rPr>
          <w:rFonts w:ascii="Cambria" w:eastAsia="Calibri" w:hAnsi="Cambria" w:cs="Arial"/>
          <w:color w:val="1F4E79"/>
          <w:sz w:val="22"/>
          <w:szCs w:val="22"/>
          <w:lang w:val="en-IN"/>
        </w:rPr>
      </w:pPr>
    </w:p>
    <w:p w14:paraId="4DEEC1C1" w14:textId="77777777" w:rsidR="00DA478C" w:rsidRPr="009E6CE7" w:rsidRDefault="00DF300F" w:rsidP="00DA478C">
      <w:pPr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</w:pPr>
      <w:r w:rsidRPr="009E6CE7"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 xml:space="preserve">Personal Details </w:t>
      </w:r>
      <w:r w:rsidR="00637B00" w:rsidRPr="009E6CE7"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 xml:space="preserve">          </w:t>
      </w:r>
      <w:r w:rsidR="001D64A8" w:rsidRPr="009E6CE7">
        <w:rPr>
          <w:rFonts w:ascii="Cambria" w:eastAsia="Calibri" w:hAnsi="Cambria" w:cs="Arial"/>
          <w:b/>
          <w:color w:val="1F4E79"/>
          <w:sz w:val="22"/>
          <w:szCs w:val="22"/>
          <w:lang w:val="en-IN"/>
        </w:rPr>
        <w:t xml:space="preserve"> </w:t>
      </w:r>
    </w:p>
    <w:p w14:paraId="5B8BFA54" w14:textId="77777777" w:rsidR="00086FFF" w:rsidRPr="009E6CE7" w:rsidRDefault="00780AF2" w:rsidP="00AB4268">
      <w:pPr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7037B7">
        <w:rPr>
          <w:rFonts w:ascii="Cambria" w:hAnsi="Cambria" w:cs="Arial"/>
          <w:color w:val="1F4E79"/>
        </w:rPr>
        <w:pict w14:anchorId="2299FB57">
          <v:shape id="_x0000_i1030" type="#_x0000_t75" style="width:567.35pt;height:8pt;mso-position-horizontal-relative:page;mso-position-vertical-relative:page" o:hrpct="0" o:hralign="center" o:hr="t">
            <v:imagedata r:id="rId7" o:title="" embosscolor="white"/>
          </v:shape>
        </w:pict>
      </w:r>
    </w:p>
    <w:p w14:paraId="240F53F7" w14:textId="77777777" w:rsidR="00A569D9" w:rsidRPr="009E6CE7" w:rsidRDefault="00A569D9" w:rsidP="00DF300F">
      <w:pPr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>Fathers name – Sunil Mangal</w:t>
      </w:r>
    </w:p>
    <w:p w14:paraId="7B14F056" w14:textId="77777777" w:rsidR="00DF300F" w:rsidRPr="009E6CE7" w:rsidRDefault="00DF300F" w:rsidP="00DF300F">
      <w:pPr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>Date of Birth – 15 May 1992</w:t>
      </w:r>
    </w:p>
    <w:p w14:paraId="6D5509A0" w14:textId="77777777" w:rsidR="00DF300F" w:rsidRPr="009E6CE7" w:rsidRDefault="00DF300F" w:rsidP="00DF300F">
      <w:pPr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>Linguistic Skills – English and Hindi</w:t>
      </w:r>
    </w:p>
    <w:p w14:paraId="725F3F06" w14:textId="77777777" w:rsidR="00B15057" w:rsidRPr="009E6CE7" w:rsidRDefault="00DF300F" w:rsidP="00B15057">
      <w:pPr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Address – </w:t>
      </w:r>
      <w:r w:rsidR="00E64BB6">
        <w:rPr>
          <w:rFonts w:ascii="Cambria" w:eastAsia="Calibri" w:hAnsi="Cambria" w:cs="Arial"/>
          <w:color w:val="1F4E79"/>
          <w:sz w:val="22"/>
          <w:szCs w:val="22"/>
          <w:lang w:val="en-IN"/>
        </w:rPr>
        <w:t>Pune</w:t>
      </w:r>
      <w:r w:rsidR="00A71737">
        <w:rPr>
          <w:rFonts w:ascii="Cambria" w:eastAsia="Calibri" w:hAnsi="Cambria" w:cs="Arial"/>
          <w:color w:val="1F4E79"/>
          <w:sz w:val="22"/>
          <w:szCs w:val="22"/>
          <w:lang w:val="en-IN"/>
        </w:rPr>
        <w:t>, Maharashtra</w:t>
      </w:r>
    </w:p>
    <w:p w14:paraId="4B01CBC8" w14:textId="77777777" w:rsidR="00B15057" w:rsidRPr="009E6CE7" w:rsidRDefault="000A3C1F" w:rsidP="00B15057">
      <w:pPr>
        <w:rPr>
          <w:rFonts w:ascii="Cambria" w:eastAsia="Calibri" w:hAnsi="Cambria" w:cs="Arial"/>
          <w:color w:val="1F4E79"/>
          <w:sz w:val="22"/>
          <w:szCs w:val="22"/>
          <w:lang w:val="en-IN"/>
        </w:rPr>
      </w:pPr>
      <w:r>
        <w:rPr>
          <w:rFonts w:ascii="Cambria" w:eastAsia="Calibri" w:hAnsi="Cambria" w:cs="Arial"/>
          <w:color w:val="1F4E79"/>
          <w:sz w:val="22"/>
          <w:szCs w:val="22"/>
          <w:lang w:val="en-IN"/>
        </w:rPr>
        <w:t>Passport</w:t>
      </w:r>
      <w:r w:rsidR="00B15057" w:rsidRPr="009E6CE7">
        <w:rPr>
          <w:rFonts w:ascii="Cambria" w:eastAsia="Calibri" w:hAnsi="Cambria" w:cs="Arial"/>
          <w:color w:val="1F4E79"/>
          <w:sz w:val="22"/>
          <w:szCs w:val="22"/>
          <w:lang w:val="en-IN"/>
        </w:rPr>
        <w:t xml:space="preserve"> </w:t>
      </w:r>
      <w:r w:rsidR="008D11E3">
        <w:rPr>
          <w:rFonts w:ascii="Cambria" w:eastAsia="Calibri" w:hAnsi="Cambria" w:cs="Arial"/>
          <w:color w:val="1F4E79"/>
          <w:sz w:val="22"/>
          <w:szCs w:val="22"/>
          <w:lang w:val="en-IN"/>
        </w:rPr>
        <w:t>- Yes</w:t>
      </w:r>
    </w:p>
    <w:sectPr w:rsidR="00B15057" w:rsidRPr="009E6CE7">
      <w:headerReference w:type="default" r:id="rId8"/>
      <w:footerReference w:type="default" r:id="rId9"/>
      <w:pgSz w:w="11909" w:h="16834" w:code="9"/>
      <w:pgMar w:top="1008" w:right="1008" w:bottom="1008" w:left="1008" w:header="720" w:footer="0" w:gutter="0"/>
      <w:pgBorders w:offsetFrom="page">
        <w:top w:val="outset" w:sz="6" w:space="24" w:color="833C0B"/>
        <w:left w:val="outset" w:sz="6" w:space="24" w:color="833C0B"/>
        <w:bottom w:val="inset" w:sz="6" w:space="24" w:color="833C0B"/>
        <w:right w:val="inset" w:sz="6" w:space="24" w:color="833C0B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D4ED8" w14:textId="77777777" w:rsidR="00A231DB" w:rsidRDefault="00A231DB">
      <w:r>
        <w:separator/>
      </w:r>
    </w:p>
  </w:endnote>
  <w:endnote w:type="continuationSeparator" w:id="0">
    <w:p w14:paraId="10B3AD3F" w14:textId="77777777" w:rsidR="00A231DB" w:rsidRDefault="00A2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01616" w14:textId="77777777" w:rsidR="00930684" w:rsidRDefault="0093068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7302E" w14:textId="77777777" w:rsidR="00A231DB" w:rsidRDefault="00A231DB">
      <w:r>
        <w:separator/>
      </w:r>
    </w:p>
  </w:footnote>
  <w:footnote w:type="continuationSeparator" w:id="0">
    <w:p w14:paraId="6A8268B1" w14:textId="77777777" w:rsidR="00A231DB" w:rsidRDefault="00A23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1224D" w14:textId="77777777" w:rsidR="00930684" w:rsidRDefault="0093068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32DBB3"/>
    <w:multiLevelType w:val="hybridMultilevel"/>
    <w:tmpl w:val="49234B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B010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hybridMultilevel"/>
    <w:tmpl w:val="6A8C0A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3834A63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2216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hybridMultilevel"/>
    <w:tmpl w:val="19C05B4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7026FEB6"/>
    <w:lvl w:ilvl="0" w:tplc="D1986274">
      <w:start w:val="1"/>
      <w:numFmt w:val="decimal"/>
      <w:lvlText w:val="%1)"/>
      <w:lvlJc w:val="left"/>
      <w:pPr>
        <w:ind w:left="1800" w:hanging="360"/>
      </w:pPr>
      <w:rPr>
        <w:rFonts w:ascii="Verdana" w:hAnsi="Verdana" w:hint="default"/>
        <w:color w:val="333333"/>
        <w:sz w:val="2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0000007"/>
    <w:multiLevelType w:val="hybridMultilevel"/>
    <w:tmpl w:val="A9AA70A8"/>
    <w:lvl w:ilvl="0" w:tplc="4FC6D2AE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1F4E79"/>
      </w:rPr>
    </w:lvl>
    <w:lvl w:ilvl="1" w:tplc="3F3A1740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62748964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21A4E816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24E6D214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FC0E3C4A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4C408172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68EC8784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57ACDEE2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D9A6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8D2664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E5A48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multilevel"/>
    <w:tmpl w:val="A4BE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C"/>
    <w:multiLevelType w:val="hybridMultilevel"/>
    <w:tmpl w:val="D1EC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34F4F47E"/>
    <w:lvl w:ilvl="0" w:tplc="13D05762">
      <w:start w:val="2012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multilevel"/>
    <w:tmpl w:val="1AE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0F"/>
    <w:multiLevelType w:val="hybridMultilevel"/>
    <w:tmpl w:val="C6C2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435697C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multilevel"/>
    <w:tmpl w:val="9B3E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2"/>
    <w:multiLevelType w:val="hybridMultilevel"/>
    <w:tmpl w:val="D27C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489049EE"/>
    <w:lvl w:ilvl="0" w:tplc="834CA16E">
      <w:start w:val="1"/>
      <w:numFmt w:val="bullet"/>
      <w:pStyle w:val="BodyText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singleLevel"/>
    <w:tmpl w:val="FFFFFFFF"/>
    <w:lvl w:ilvl="0">
      <w:numFmt w:val="decimal"/>
      <w:lvlText w:val="*"/>
      <w:lvlJc w:val="left"/>
    </w:lvl>
  </w:abstractNum>
  <w:abstractNum w:abstractNumId="21" w15:restartNumberingAfterBreak="0">
    <w:nsid w:val="00000015"/>
    <w:multiLevelType w:val="multilevel"/>
    <w:tmpl w:val="E01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6"/>
    <w:multiLevelType w:val="singleLevel"/>
    <w:tmpl w:val="FFFFFFFF"/>
    <w:lvl w:ilvl="0">
      <w:numFmt w:val="decimal"/>
      <w:lvlText w:val="*"/>
      <w:lvlJc w:val="left"/>
    </w:lvl>
  </w:abstractNum>
  <w:abstractNum w:abstractNumId="23" w15:restartNumberingAfterBreak="0">
    <w:nsid w:val="00000017"/>
    <w:multiLevelType w:val="hybridMultilevel"/>
    <w:tmpl w:val="DE90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A60EE8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multilevel"/>
    <w:tmpl w:val="ACEC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A"/>
    <w:multiLevelType w:val="hybridMultilevel"/>
    <w:tmpl w:val="D7E60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multilevel"/>
    <w:tmpl w:val="D604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000001C"/>
    <w:multiLevelType w:val="hybridMultilevel"/>
    <w:tmpl w:val="A072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10BC7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E"/>
    <w:multiLevelType w:val="hybridMultilevel"/>
    <w:tmpl w:val="70A87F8A"/>
    <w:lvl w:ilvl="0" w:tplc="04090001">
      <w:start w:val="1"/>
      <w:numFmt w:val="bullet"/>
      <w:lvlText w:val=""/>
      <w:lvlJc w:val="left"/>
      <w:pPr>
        <w:tabs>
          <w:tab w:val="num" w:pos="402"/>
        </w:tabs>
        <w:ind w:left="4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1F"/>
    <w:multiLevelType w:val="hybridMultilevel"/>
    <w:tmpl w:val="A4C47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0"/>
    <w:multiLevelType w:val="hybridMultilevel"/>
    <w:tmpl w:val="31585C72"/>
    <w:lvl w:ilvl="0" w:tplc="FE2802FE">
      <w:start w:val="1"/>
      <w:numFmt w:val="decimal"/>
      <w:lvlText w:val="%1)"/>
      <w:lvlJc w:val="left"/>
      <w:pPr>
        <w:ind w:left="1800" w:hanging="360"/>
      </w:pPr>
      <w:rPr>
        <w:rFonts w:ascii="Cambria" w:eastAsia="Calibri" w:hAnsi="Cambria" w:cs="Arial"/>
        <w:color w:val="1F4E79"/>
        <w:sz w:val="2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00000021"/>
    <w:multiLevelType w:val="hybridMultilevel"/>
    <w:tmpl w:val="EB222434"/>
    <w:lvl w:ilvl="0" w:tplc="53AC6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2"/>
    <w:multiLevelType w:val="multilevel"/>
    <w:tmpl w:val="978C73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5" w15:restartNumberingAfterBreak="0">
    <w:nsid w:val="00000023"/>
    <w:multiLevelType w:val="multilevel"/>
    <w:tmpl w:val="A114F3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6" w15:restartNumberingAfterBreak="0">
    <w:nsid w:val="00000024"/>
    <w:multiLevelType w:val="multilevel"/>
    <w:tmpl w:val="631E14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7" w15:restartNumberingAfterBreak="0">
    <w:nsid w:val="049C0363"/>
    <w:multiLevelType w:val="multilevel"/>
    <w:tmpl w:val="436C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F15D11"/>
    <w:multiLevelType w:val="hybridMultilevel"/>
    <w:tmpl w:val="DECCAE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22"/>
  </w:num>
  <w:num w:numId="3">
    <w:abstractNumId w:val="31"/>
  </w:num>
  <w:num w:numId="4">
    <w:abstractNumId w:val="16"/>
  </w:num>
  <w:num w:numId="5">
    <w:abstractNumId w:val="4"/>
  </w:num>
  <w:num w:numId="6">
    <w:abstractNumId w:val="26"/>
  </w:num>
  <w:num w:numId="7">
    <w:abstractNumId w:val="7"/>
  </w:num>
  <w:num w:numId="8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7"/>
  </w:num>
  <w:num w:numId="10">
    <w:abstractNumId w:val="21"/>
  </w:num>
  <w:num w:numId="11">
    <w:abstractNumId w:val="18"/>
  </w:num>
  <w:num w:numId="12">
    <w:abstractNumId w:val="24"/>
  </w:num>
  <w:num w:numId="13">
    <w:abstractNumId w:val="10"/>
  </w:num>
  <w:num w:numId="14">
    <w:abstractNumId w:val="3"/>
  </w:num>
  <w:num w:numId="15">
    <w:abstractNumId w:val="5"/>
  </w:num>
  <w:num w:numId="16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7"/>
  </w:num>
  <w:num w:numId="18">
    <w:abstractNumId w:val="28"/>
  </w:num>
  <w:num w:numId="19">
    <w:abstractNumId w:val="2"/>
  </w:num>
  <w:num w:numId="20">
    <w:abstractNumId w:val="11"/>
  </w:num>
  <w:num w:numId="21">
    <w:abstractNumId w:val="33"/>
  </w:num>
  <w:num w:numId="22">
    <w:abstractNumId w:val="15"/>
  </w:num>
  <w:num w:numId="23">
    <w:abstractNumId w:val="23"/>
  </w:num>
  <w:num w:numId="24">
    <w:abstractNumId w:val="6"/>
  </w:num>
  <w:num w:numId="25">
    <w:abstractNumId w:val="3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9"/>
  </w:num>
  <w:num w:numId="27">
    <w:abstractNumId w:val="1"/>
  </w:num>
  <w:num w:numId="28">
    <w:abstractNumId w:val="32"/>
  </w:num>
  <w:num w:numId="29">
    <w:abstractNumId w:val="12"/>
  </w:num>
  <w:num w:numId="30">
    <w:abstractNumId w:val="8"/>
  </w:num>
  <w:num w:numId="31">
    <w:abstractNumId w:val="20"/>
  </w:num>
  <w:num w:numId="32">
    <w:abstractNumId w:val="25"/>
  </w:num>
  <w:num w:numId="33">
    <w:abstractNumId w:val="14"/>
  </w:num>
  <w:num w:numId="34">
    <w:abstractNumId w:val="29"/>
  </w:num>
  <w:num w:numId="3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8"/>
  </w:num>
  <w:num w:numId="39">
    <w:abstractNumId w:val="0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attachedTemplate r:id="rId1"/>
  <w:doNotTrackMoves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3D8"/>
    <w:rsid w:val="0000369E"/>
    <w:rsid w:val="00010F85"/>
    <w:rsid w:val="00013C0E"/>
    <w:rsid w:val="00013CE8"/>
    <w:rsid w:val="00016FB9"/>
    <w:rsid w:val="00017093"/>
    <w:rsid w:val="00020125"/>
    <w:rsid w:val="0002253F"/>
    <w:rsid w:val="00024956"/>
    <w:rsid w:val="00026166"/>
    <w:rsid w:val="00031695"/>
    <w:rsid w:val="00031934"/>
    <w:rsid w:val="00033A4B"/>
    <w:rsid w:val="0003436A"/>
    <w:rsid w:val="00035E0B"/>
    <w:rsid w:val="00036081"/>
    <w:rsid w:val="00036AFA"/>
    <w:rsid w:val="00037663"/>
    <w:rsid w:val="00037D57"/>
    <w:rsid w:val="0004019B"/>
    <w:rsid w:val="000408D0"/>
    <w:rsid w:val="00041D14"/>
    <w:rsid w:val="00041D39"/>
    <w:rsid w:val="00042B17"/>
    <w:rsid w:val="00044F04"/>
    <w:rsid w:val="00047531"/>
    <w:rsid w:val="00047662"/>
    <w:rsid w:val="00050030"/>
    <w:rsid w:val="0005057E"/>
    <w:rsid w:val="0005376B"/>
    <w:rsid w:val="0006088D"/>
    <w:rsid w:val="000610CB"/>
    <w:rsid w:val="000627A0"/>
    <w:rsid w:val="00065B94"/>
    <w:rsid w:val="00066A57"/>
    <w:rsid w:val="000737CB"/>
    <w:rsid w:val="000737FC"/>
    <w:rsid w:val="00074C24"/>
    <w:rsid w:val="00075483"/>
    <w:rsid w:val="00076905"/>
    <w:rsid w:val="000809FE"/>
    <w:rsid w:val="00082BAF"/>
    <w:rsid w:val="00084B5A"/>
    <w:rsid w:val="000863A8"/>
    <w:rsid w:val="00086FFF"/>
    <w:rsid w:val="00092986"/>
    <w:rsid w:val="000929BB"/>
    <w:rsid w:val="0009341D"/>
    <w:rsid w:val="000949B1"/>
    <w:rsid w:val="000972D9"/>
    <w:rsid w:val="00097D12"/>
    <w:rsid w:val="000A147D"/>
    <w:rsid w:val="000A1514"/>
    <w:rsid w:val="000A1C29"/>
    <w:rsid w:val="000A3415"/>
    <w:rsid w:val="000A3C1F"/>
    <w:rsid w:val="000A473F"/>
    <w:rsid w:val="000A48DB"/>
    <w:rsid w:val="000A4A5C"/>
    <w:rsid w:val="000A6554"/>
    <w:rsid w:val="000B05DA"/>
    <w:rsid w:val="000B1F3E"/>
    <w:rsid w:val="000B34F4"/>
    <w:rsid w:val="000B3D62"/>
    <w:rsid w:val="000C15A3"/>
    <w:rsid w:val="000C1FA1"/>
    <w:rsid w:val="000C2569"/>
    <w:rsid w:val="000C485B"/>
    <w:rsid w:val="000C6CA3"/>
    <w:rsid w:val="000C7695"/>
    <w:rsid w:val="000D0F7F"/>
    <w:rsid w:val="000D3384"/>
    <w:rsid w:val="000D3DD5"/>
    <w:rsid w:val="000D5068"/>
    <w:rsid w:val="000D51D7"/>
    <w:rsid w:val="000E1B52"/>
    <w:rsid w:val="000E28FE"/>
    <w:rsid w:val="000E497E"/>
    <w:rsid w:val="000F044C"/>
    <w:rsid w:val="000F0704"/>
    <w:rsid w:val="000F0E6E"/>
    <w:rsid w:val="000F558B"/>
    <w:rsid w:val="0010014E"/>
    <w:rsid w:val="001008BD"/>
    <w:rsid w:val="00102B97"/>
    <w:rsid w:val="0010407A"/>
    <w:rsid w:val="00106008"/>
    <w:rsid w:val="001076DB"/>
    <w:rsid w:val="0011202B"/>
    <w:rsid w:val="001135AD"/>
    <w:rsid w:val="0011402E"/>
    <w:rsid w:val="001150AC"/>
    <w:rsid w:val="001228D7"/>
    <w:rsid w:val="00122FFE"/>
    <w:rsid w:val="001302C8"/>
    <w:rsid w:val="001305F6"/>
    <w:rsid w:val="00130BD4"/>
    <w:rsid w:val="0013116E"/>
    <w:rsid w:val="0013175B"/>
    <w:rsid w:val="00136820"/>
    <w:rsid w:val="00137A19"/>
    <w:rsid w:val="00137AB3"/>
    <w:rsid w:val="00140314"/>
    <w:rsid w:val="001407C2"/>
    <w:rsid w:val="00141129"/>
    <w:rsid w:val="001433D8"/>
    <w:rsid w:val="00143C2B"/>
    <w:rsid w:val="00144152"/>
    <w:rsid w:val="00150B18"/>
    <w:rsid w:val="00150EAB"/>
    <w:rsid w:val="00151BCC"/>
    <w:rsid w:val="0015201A"/>
    <w:rsid w:val="00152512"/>
    <w:rsid w:val="001530C3"/>
    <w:rsid w:val="001542FF"/>
    <w:rsid w:val="00155506"/>
    <w:rsid w:val="00157435"/>
    <w:rsid w:val="00160CB5"/>
    <w:rsid w:val="001615C4"/>
    <w:rsid w:val="00163064"/>
    <w:rsid w:val="0016407B"/>
    <w:rsid w:val="00164DF3"/>
    <w:rsid w:val="00165C8D"/>
    <w:rsid w:val="0017324C"/>
    <w:rsid w:val="00177D56"/>
    <w:rsid w:val="001802F1"/>
    <w:rsid w:val="00187F5B"/>
    <w:rsid w:val="00193C9A"/>
    <w:rsid w:val="00194A29"/>
    <w:rsid w:val="00196576"/>
    <w:rsid w:val="001A4D8F"/>
    <w:rsid w:val="001A6781"/>
    <w:rsid w:val="001A6B34"/>
    <w:rsid w:val="001B1160"/>
    <w:rsid w:val="001B46BE"/>
    <w:rsid w:val="001B7CD1"/>
    <w:rsid w:val="001C2AAC"/>
    <w:rsid w:val="001C4655"/>
    <w:rsid w:val="001C686C"/>
    <w:rsid w:val="001C747B"/>
    <w:rsid w:val="001C7BF1"/>
    <w:rsid w:val="001D006B"/>
    <w:rsid w:val="001D0B3B"/>
    <w:rsid w:val="001D13DE"/>
    <w:rsid w:val="001D1D42"/>
    <w:rsid w:val="001D3CDA"/>
    <w:rsid w:val="001D64A8"/>
    <w:rsid w:val="001D65E6"/>
    <w:rsid w:val="001E0D11"/>
    <w:rsid w:val="001E239B"/>
    <w:rsid w:val="001E26BC"/>
    <w:rsid w:val="001E457E"/>
    <w:rsid w:val="001E45D8"/>
    <w:rsid w:val="001E6B22"/>
    <w:rsid w:val="001E7FAB"/>
    <w:rsid w:val="001F2128"/>
    <w:rsid w:val="001F4522"/>
    <w:rsid w:val="001F48A7"/>
    <w:rsid w:val="001F598D"/>
    <w:rsid w:val="001F5C1B"/>
    <w:rsid w:val="001F659E"/>
    <w:rsid w:val="001F660A"/>
    <w:rsid w:val="001F6B8D"/>
    <w:rsid w:val="001F73FB"/>
    <w:rsid w:val="00200D76"/>
    <w:rsid w:val="00203C63"/>
    <w:rsid w:val="00203ED7"/>
    <w:rsid w:val="002048DA"/>
    <w:rsid w:val="00205B30"/>
    <w:rsid w:val="00207846"/>
    <w:rsid w:val="00210217"/>
    <w:rsid w:val="00211480"/>
    <w:rsid w:val="00213F0B"/>
    <w:rsid w:val="002201CB"/>
    <w:rsid w:val="0022379B"/>
    <w:rsid w:val="00223B0A"/>
    <w:rsid w:val="00224F03"/>
    <w:rsid w:val="00225EE9"/>
    <w:rsid w:val="002261BE"/>
    <w:rsid w:val="00234AB3"/>
    <w:rsid w:val="00235BCD"/>
    <w:rsid w:val="002371AB"/>
    <w:rsid w:val="00237B32"/>
    <w:rsid w:val="0024083F"/>
    <w:rsid w:val="00241F1E"/>
    <w:rsid w:val="002424DB"/>
    <w:rsid w:val="00243DA5"/>
    <w:rsid w:val="002442C0"/>
    <w:rsid w:val="00245B56"/>
    <w:rsid w:val="00246B3F"/>
    <w:rsid w:val="00246BA8"/>
    <w:rsid w:val="0026125A"/>
    <w:rsid w:val="00261736"/>
    <w:rsid w:val="00262546"/>
    <w:rsid w:val="00265779"/>
    <w:rsid w:val="00270FCC"/>
    <w:rsid w:val="00270FFA"/>
    <w:rsid w:val="002719F9"/>
    <w:rsid w:val="00273822"/>
    <w:rsid w:val="00273AE7"/>
    <w:rsid w:val="00277AA2"/>
    <w:rsid w:val="00277D7B"/>
    <w:rsid w:val="00277FA5"/>
    <w:rsid w:val="00280A66"/>
    <w:rsid w:val="00281C22"/>
    <w:rsid w:val="00285492"/>
    <w:rsid w:val="00287FB8"/>
    <w:rsid w:val="002908DD"/>
    <w:rsid w:val="00290B93"/>
    <w:rsid w:val="00290D6C"/>
    <w:rsid w:val="002912B4"/>
    <w:rsid w:val="00293708"/>
    <w:rsid w:val="002941D1"/>
    <w:rsid w:val="00294610"/>
    <w:rsid w:val="002B3AA1"/>
    <w:rsid w:val="002C5A9E"/>
    <w:rsid w:val="002C666C"/>
    <w:rsid w:val="002C688E"/>
    <w:rsid w:val="002D24FA"/>
    <w:rsid w:val="002D6F8E"/>
    <w:rsid w:val="002E07DA"/>
    <w:rsid w:val="002E62C9"/>
    <w:rsid w:val="002E6437"/>
    <w:rsid w:val="002F0896"/>
    <w:rsid w:val="002F25B7"/>
    <w:rsid w:val="002F56E9"/>
    <w:rsid w:val="002F597F"/>
    <w:rsid w:val="002F6566"/>
    <w:rsid w:val="00302E53"/>
    <w:rsid w:val="00305776"/>
    <w:rsid w:val="00305B08"/>
    <w:rsid w:val="003076FF"/>
    <w:rsid w:val="00307BBC"/>
    <w:rsid w:val="00315B34"/>
    <w:rsid w:val="00315E80"/>
    <w:rsid w:val="003208EA"/>
    <w:rsid w:val="00325E3C"/>
    <w:rsid w:val="00326B2B"/>
    <w:rsid w:val="00327130"/>
    <w:rsid w:val="003312CB"/>
    <w:rsid w:val="00333846"/>
    <w:rsid w:val="0033744A"/>
    <w:rsid w:val="00337DC8"/>
    <w:rsid w:val="003410D1"/>
    <w:rsid w:val="00341B27"/>
    <w:rsid w:val="0034326D"/>
    <w:rsid w:val="00347B3A"/>
    <w:rsid w:val="003502C9"/>
    <w:rsid w:val="0035181E"/>
    <w:rsid w:val="003519A9"/>
    <w:rsid w:val="0035254E"/>
    <w:rsid w:val="00354974"/>
    <w:rsid w:val="00355000"/>
    <w:rsid w:val="00355945"/>
    <w:rsid w:val="00361F2A"/>
    <w:rsid w:val="003663EF"/>
    <w:rsid w:val="0036688E"/>
    <w:rsid w:val="00370464"/>
    <w:rsid w:val="00376520"/>
    <w:rsid w:val="0037780F"/>
    <w:rsid w:val="00380E94"/>
    <w:rsid w:val="00385262"/>
    <w:rsid w:val="00385D39"/>
    <w:rsid w:val="00386258"/>
    <w:rsid w:val="0039546A"/>
    <w:rsid w:val="00396EBD"/>
    <w:rsid w:val="003A0529"/>
    <w:rsid w:val="003A1E4E"/>
    <w:rsid w:val="003A227B"/>
    <w:rsid w:val="003A322F"/>
    <w:rsid w:val="003A4D20"/>
    <w:rsid w:val="003A4E98"/>
    <w:rsid w:val="003A6829"/>
    <w:rsid w:val="003A68C2"/>
    <w:rsid w:val="003A7EE3"/>
    <w:rsid w:val="003B14E9"/>
    <w:rsid w:val="003B1C11"/>
    <w:rsid w:val="003B3463"/>
    <w:rsid w:val="003B4AD9"/>
    <w:rsid w:val="003B4F3C"/>
    <w:rsid w:val="003C19D4"/>
    <w:rsid w:val="003C208F"/>
    <w:rsid w:val="003C3A1F"/>
    <w:rsid w:val="003C524D"/>
    <w:rsid w:val="003C5E62"/>
    <w:rsid w:val="003D00EB"/>
    <w:rsid w:val="003D061E"/>
    <w:rsid w:val="003D6B04"/>
    <w:rsid w:val="003D767D"/>
    <w:rsid w:val="003E23CD"/>
    <w:rsid w:val="003E5E07"/>
    <w:rsid w:val="003E7319"/>
    <w:rsid w:val="003F0F05"/>
    <w:rsid w:val="003F2537"/>
    <w:rsid w:val="003F7477"/>
    <w:rsid w:val="003F761F"/>
    <w:rsid w:val="0040158E"/>
    <w:rsid w:val="00402940"/>
    <w:rsid w:val="00402C44"/>
    <w:rsid w:val="00403524"/>
    <w:rsid w:val="004125B7"/>
    <w:rsid w:val="0041397E"/>
    <w:rsid w:val="00414A19"/>
    <w:rsid w:val="004152A7"/>
    <w:rsid w:val="00421834"/>
    <w:rsid w:val="00421924"/>
    <w:rsid w:val="00422F85"/>
    <w:rsid w:val="004235B1"/>
    <w:rsid w:val="00424A82"/>
    <w:rsid w:val="0042714B"/>
    <w:rsid w:val="00433F0C"/>
    <w:rsid w:val="004346E1"/>
    <w:rsid w:val="004348AB"/>
    <w:rsid w:val="00435263"/>
    <w:rsid w:val="00436AC0"/>
    <w:rsid w:val="00441C07"/>
    <w:rsid w:val="004423D7"/>
    <w:rsid w:val="004428B3"/>
    <w:rsid w:val="00443DC6"/>
    <w:rsid w:val="0044593C"/>
    <w:rsid w:val="00445C9E"/>
    <w:rsid w:val="00445D39"/>
    <w:rsid w:val="004464E2"/>
    <w:rsid w:val="00447856"/>
    <w:rsid w:val="00450AD1"/>
    <w:rsid w:val="004565E7"/>
    <w:rsid w:val="004567D9"/>
    <w:rsid w:val="00457A2E"/>
    <w:rsid w:val="00461F8D"/>
    <w:rsid w:val="004627CE"/>
    <w:rsid w:val="00464F08"/>
    <w:rsid w:val="0046766F"/>
    <w:rsid w:val="00467782"/>
    <w:rsid w:val="0047577E"/>
    <w:rsid w:val="00475F2D"/>
    <w:rsid w:val="0048080D"/>
    <w:rsid w:val="00480864"/>
    <w:rsid w:val="0048177A"/>
    <w:rsid w:val="00485CD0"/>
    <w:rsid w:val="00486006"/>
    <w:rsid w:val="00487553"/>
    <w:rsid w:val="00487EAD"/>
    <w:rsid w:val="004911B1"/>
    <w:rsid w:val="004936FB"/>
    <w:rsid w:val="00494F78"/>
    <w:rsid w:val="00495A3A"/>
    <w:rsid w:val="004A04E1"/>
    <w:rsid w:val="004A1A80"/>
    <w:rsid w:val="004A3BE5"/>
    <w:rsid w:val="004A400F"/>
    <w:rsid w:val="004A6936"/>
    <w:rsid w:val="004A7298"/>
    <w:rsid w:val="004B130C"/>
    <w:rsid w:val="004B1D36"/>
    <w:rsid w:val="004B4BAF"/>
    <w:rsid w:val="004B7F45"/>
    <w:rsid w:val="004C014C"/>
    <w:rsid w:val="004C7FED"/>
    <w:rsid w:val="004D072C"/>
    <w:rsid w:val="004D23F2"/>
    <w:rsid w:val="004D2B0D"/>
    <w:rsid w:val="004D31B5"/>
    <w:rsid w:val="004D3F71"/>
    <w:rsid w:val="004E0B87"/>
    <w:rsid w:val="004E21AF"/>
    <w:rsid w:val="004E41D5"/>
    <w:rsid w:val="004E4551"/>
    <w:rsid w:val="004E71B4"/>
    <w:rsid w:val="004F3C59"/>
    <w:rsid w:val="004F5B7D"/>
    <w:rsid w:val="004F7E32"/>
    <w:rsid w:val="005027A5"/>
    <w:rsid w:val="00502D15"/>
    <w:rsid w:val="00505203"/>
    <w:rsid w:val="00506238"/>
    <w:rsid w:val="00506D34"/>
    <w:rsid w:val="00515E3F"/>
    <w:rsid w:val="00516A22"/>
    <w:rsid w:val="005221A6"/>
    <w:rsid w:val="005240EC"/>
    <w:rsid w:val="005314DF"/>
    <w:rsid w:val="00531840"/>
    <w:rsid w:val="0053516F"/>
    <w:rsid w:val="0053575C"/>
    <w:rsid w:val="00536142"/>
    <w:rsid w:val="00542507"/>
    <w:rsid w:val="00543ADA"/>
    <w:rsid w:val="00545E74"/>
    <w:rsid w:val="00546CB3"/>
    <w:rsid w:val="005538D1"/>
    <w:rsid w:val="00554F94"/>
    <w:rsid w:val="00557A7E"/>
    <w:rsid w:val="00560140"/>
    <w:rsid w:val="005609B4"/>
    <w:rsid w:val="00560C67"/>
    <w:rsid w:val="00566D89"/>
    <w:rsid w:val="0057203D"/>
    <w:rsid w:val="0057630E"/>
    <w:rsid w:val="0057745E"/>
    <w:rsid w:val="00577653"/>
    <w:rsid w:val="0058510D"/>
    <w:rsid w:val="0058531C"/>
    <w:rsid w:val="005861CD"/>
    <w:rsid w:val="00586A12"/>
    <w:rsid w:val="00587E1D"/>
    <w:rsid w:val="00591209"/>
    <w:rsid w:val="005941F1"/>
    <w:rsid w:val="00594505"/>
    <w:rsid w:val="005A06A5"/>
    <w:rsid w:val="005A39DC"/>
    <w:rsid w:val="005A47F1"/>
    <w:rsid w:val="005A6504"/>
    <w:rsid w:val="005B01C3"/>
    <w:rsid w:val="005B1D4C"/>
    <w:rsid w:val="005B50D3"/>
    <w:rsid w:val="005B7B81"/>
    <w:rsid w:val="005C0D06"/>
    <w:rsid w:val="005C24D0"/>
    <w:rsid w:val="005C67C1"/>
    <w:rsid w:val="005C6D74"/>
    <w:rsid w:val="005D293D"/>
    <w:rsid w:val="005D409A"/>
    <w:rsid w:val="005D4962"/>
    <w:rsid w:val="005D5A1D"/>
    <w:rsid w:val="005D6BAD"/>
    <w:rsid w:val="005E114E"/>
    <w:rsid w:val="005E2FFD"/>
    <w:rsid w:val="005E5915"/>
    <w:rsid w:val="005E6289"/>
    <w:rsid w:val="005E6BA6"/>
    <w:rsid w:val="005E6CE6"/>
    <w:rsid w:val="005E73CF"/>
    <w:rsid w:val="005F067B"/>
    <w:rsid w:val="005F5F98"/>
    <w:rsid w:val="005F61E3"/>
    <w:rsid w:val="005F6DF3"/>
    <w:rsid w:val="005F7A70"/>
    <w:rsid w:val="0060016B"/>
    <w:rsid w:val="00603B12"/>
    <w:rsid w:val="00603D2C"/>
    <w:rsid w:val="006065AB"/>
    <w:rsid w:val="006100FD"/>
    <w:rsid w:val="00620463"/>
    <w:rsid w:val="00621221"/>
    <w:rsid w:val="00621450"/>
    <w:rsid w:val="00622164"/>
    <w:rsid w:val="00622E02"/>
    <w:rsid w:val="00623AA5"/>
    <w:rsid w:val="006240A9"/>
    <w:rsid w:val="0062691B"/>
    <w:rsid w:val="00631681"/>
    <w:rsid w:val="006352BB"/>
    <w:rsid w:val="00635B0D"/>
    <w:rsid w:val="00636C3C"/>
    <w:rsid w:val="00637B00"/>
    <w:rsid w:val="006408F4"/>
    <w:rsid w:val="00642953"/>
    <w:rsid w:val="006445F5"/>
    <w:rsid w:val="00644B56"/>
    <w:rsid w:val="0064538D"/>
    <w:rsid w:val="00647893"/>
    <w:rsid w:val="00650345"/>
    <w:rsid w:val="006535E9"/>
    <w:rsid w:val="006536C9"/>
    <w:rsid w:val="00657527"/>
    <w:rsid w:val="0067038F"/>
    <w:rsid w:val="00671BDC"/>
    <w:rsid w:val="006735B5"/>
    <w:rsid w:val="006747CC"/>
    <w:rsid w:val="00675E33"/>
    <w:rsid w:val="006769F6"/>
    <w:rsid w:val="00681E1D"/>
    <w:rsid w:val="00681EA9"/>
    <w:rsid w:val="006820E2"/>
    <w:rsid w:val="006838C7"/>
    <w:rsid w:val="00683E22"/>
    <w:rsid w:val="00685B0D"/>
    <w:rsid w:val="00687FB2"/>
    <w:rsid w:val="00692414"/>
    <w:rsid w:val="00695666"/>
    <w:rsid w:val="006A1DAD"/>
    <w:rsid w:val="006A21B7"/>
    <w:rsid w:val="006A3992"/>
    <w:rsid w:val="006A427B"/>
    <w:rsid w:val="006A4E1C"/>
    <w:rsid w:val="006A6A53"/>
    <w:rsid w:val="006A7C51"/>
    <w:rsid w:val="006B0488"/>
    <w:rsid w:val="006B1D4C"/>
    <w:rsid w:val="006B28E9"/>
    <w:rsid w:val="006B6635"/>
    <w:rsid w:val="006C4FDF"/>
    <w:rsid w:val="006C512D"/>
    <w:rsid w:val="006C5201"/>
    <w:rsid w:val="006C595B"/>
    <w:rsid w:val="006C6EE6"/>
    <w:rsid w:val="006C7D8B"/>
    <w:rsid w:val="006D2C3B"/>
    <w:rsid w:val="006D49DA"/>
    <w:rsid w:val="006D71FD"/>
    <w:rsid w:val="006E0462"/>
    <w:rsid w:val="006E11D6"/>
    <w:rsid w:val="006E2AC4"/>
    <w:rsid w:val="006E3807"/>
    <w:rsid w:val="006E563F"/>
    <w:rsid w:val="006E636F"/>
    <w:rsid w:val="006F01C2"/>
    <w:rsid w:val="006F28D7"/>
    <w:rsid w:val="006F438D"/>
    <w:rsid w:val="006F5280"/>
    <w:rsid w:val="006F56BF"/>
    <w:rsid w:val="006F5843"/>
    <w:rsid w:val="006F5A99"/>
    <w:rsid w:val="007027F9"/>
    <w:rsid w:val="00702C52"/>
    <w:rsid w:val="007032EC"/>
    <w:rsid w:val="007037B7"/>
    <w:rsid w:val="00703F58"/>
    <w:rsid w:val="0070447B"/>
    <w:rsid w:val="00706E35"/>
    <w:rsid w:val="007123F4"/>
    <w:rsid w:val="00712C15"/>
    <w:rsid w:val="00713498"/>
    <w:rsid w:val="0071681C"/>
    <w:rsid w:val="00716AB1"/>
    <w:rsid w:val="0071724C"/>
    <w:rsid w:val="00717947"/>
    <w:rsid w:val="00725E2E"/>
    <w:rsid w:val="007265E0"/>
    <w:rsid w:val="00726870"/>
    <w:rsid w:val="00727D78"/>
    <w:rsid w:val="00732226"/>
    <w:rsid w:val="00733F96"/>
    <w:rsid w:val="00734B20"/>
    <w:rsid w:val="007414E2"/>
    <w:rsid w:val="00741CE9"/>
    <w:rsid w:val="00741DFA"/>
    <w:rsid w:val="00742BA6"/>
    <w:rsid w:val="007434AB"/>
    <w:rsid w:val="00743A27"/>
    <w:rsid w:val="00754837"/>
    <w:rsid w:val="00755C5D"/>
    <w:rsid w:val="007605CC"/>
    <w:rsid w:val="00760BA0"/>
    <w:rsid w:val="007631DD"/>
    <w:rsid w:val="0076373C"/>
    <w:rsid w:val="00764FDA"/>
    <w:rsid w:val="007653BE"/>
    <w:rsid w:val="00766956"/>
    <w:rsid w:val="00767429"/>
    <w:rsid w:val="00767A8C"/>
    <w:rsid w:val="00773A6C"/>
    <w:rsid w:val="00774195"/>
    <w:rsid w:val="00774C46"/>
    <w:rsid w:val="00775B6D"/>
    <w:rsid w:val="00775C3A"/>
    <w:rsid w:val="0077654C"/>
    <w:rsid w:val="0077750C"/>
    <w:rsid w:val="00777BC8"/>
    <w:rsid w:val="00780AF2"/>
    <w:rsid w:val="007829D5"/>
    <w:rsid w:val="00783783"/>
    <w:rsid w:val="007858FC"/>
    <w:rsid w:val="00787F0F"/>
    <w:rsid w:val="00791DF9"/>
    <w:rsid w:val="00793521"/>
    <w:rsid w:val="0079452A"/>
    <w:rsid w:val="007961A3"/>
    <w:rsid w:val="007973DA"/>
    <w:rsid w:val="007A0B55"/>
    <w:rsid w:val="007A3BA6"/>
    <w:rsid w:val="007A5000"/>
    <w:rsid w:val="007B1FE7"/>
    <w:rsid w:val="007B47FB"/>
    <w:rsid w:val="007B525D"/>
    <w:rsid w:val="007B547B"/>
    <w:rsid w:val="007B6310"/>
    <w:rsid w:val="007B6B65"/>
    <w:rsid w:val="007B7377"/>
    <w:rsid w:val="007C0A57"/>
    <w:rsid w:val="007C3B03"/>
    <w:rsid w:val="007C4871"/>
    <w:rsid w:val="007C7C59"/>
    <w:rsid w:val="007D43AD"/>
    <w:rsid w:val="007D641D"/>
    <w:rsid w:val="007D70E1"/>
    <w:rsid w:val="007E02F8"/>
    <w:rsid w:val="007E0CFF"/>
    <w:rsid w:val="007E14BF"/>
    <w:rsid w:val="007E223C"/>
    <w:rsid w:val="007E5C56"/>
    <w:rsid w:val="007E6A95"/>
    <w:rsid w:val="007F0220"/>
    <w:rsid w:val="007F02D8"/>
    <w:rsid w:val="007F23D0"/>
    <w:rsid w:val="007F56DF"/>
    <w:rsid w:val="007F60A5"/>
    <w:rsid w:val="007F69F3"/>
    <w:rsid w:val="007F7414"/>
    <w:rsid w:val="008000BF"/>
    <w:rsid w:val="0080487A"/>
    <w:rsid w:val="00804C10"/>
    <w:rsid w:val="00804CBC"/>
    <w:rsid w:val="00806F4B"/>
    <w:rsid w:val="0080730F"/>
    <w:rsid w:val="00816BF3"/>
    <w:rsid w:val="008176A6"/>
    <w:rsid w:val="00823019"/>
    <w:rsid w:val="008273AF"/>
    <w:rsid w:val="00832EEF"/>
    <w:rsid w:val="008334A1"/>
    <w:rsid w:val="00834778"/>
    <w:rsid w:val="00837E7E"/>
    <w:rsid w:val="00843446"/>
    <w:rsid w:val="00843F64"/>
    <w:rsid w:val="00846A9F"/>
    <w:rsid w:val="0085140F"/>
    <w:rsid w:val="0085278E"/>
    <w:rsid w:val="00853E0C"/>
    <w:rsid w:val="00860EC6"/>
    <w:rsid w:val="00862A41"/>
    <w:rsid w:val="00863102"/>
    <w:rsid w:val="0086346E"/>
    <w:rsid w:val="00865A76"/>
    <w:rsid w:val="00866129"/>
    <w:rsid w:val="00867687"/>
    <w:rsid w:val="00867DD2"/>
    <w:rsid w:val="00870509"/>
    <w:rsid w:val="00873378"/>
    <w:rsid w:val="008759C1"/>
    <w:rsid w:val="00876A1E"/>
    <w:rsid w:val="008840CC"/>
    <w:rsid w:val="00884357"/>
    <w:rsid w:val="00884B52"/>
    <w:rsid w:val="008865B2"/>
    <w:rsid w:val="00894AA6"/>
    <w:rsid w:val="0089723B"/>
    <w:rsid w:val="008A25D9"/>
    <w:rsid w:val="008A3D1B"/>
    <w:rsid w:val="008A41C3"/>
    <w:rsid w:val="008B3CFA"/>
    <w:rsid w:val="008B5C12"/>
    <w:rsid w:val="008B6EEB"/>
    <w:rsid w:val="008C3340"/>
    <w:rsid w:val="008C3FAC"/>
    <w:rsid w:val="008C50CF"/>
    <w:rsid w:val="008C54B1"/>
    <w:rsid w:val="008C694B"/>
    <w:rsid w:val="008D11E3"/>
    <w:rsid w:val="008D2517"/>
    <w:rsid w:val="008D33FD"/>
    <w:rsid w:val="008D57FB"/>
    <w:rsid w:val="008E28DA"/>
    <w:rsid w:val="008E2D63"/>
    <w:rsid w:val="008E3E21"/>
    <w:rsid w:val="008E47FD"/>
    <w:rsid w:val="008E4C71"/>
    <w:rsid w:val="008E607B"/>
    <w:rsid w:val="008E6113"/>
    <w:rsid w:val="008E748F"/>
    <w:rsid w:val="008E7F7C"/>
    <w:rsid w:val="008F04F0"/>
    <w:rsid w:val="008F2DB8"/>
    <w:rsid w:val="008F4BA3"/>
    <w:rsid w:val="008F5322"/>
    <w:rsid w:val="008F60A8"/>
    <w:rsid w:val="00900AB7"/>
    <w:rsid w:val="00901E77"/>
    <w:rsid w:val="00902542"/>
    <w:rsid w:val="009042A8"/>
    <w:rsid w:val="009060F6"/>
    <w:rsid w:val="00906C5C"/>
    <w:rsid w:val="00907158"/>
    <w:rsid w:val="00913717"/>
    <w:rsid w:val="00914D9B"/>
    <w:rsid w:val="009150FC"/>
    <w:rsid w:val="00915BDA"/>
    <w:rsid w:val="00915C74"/>
    <w:rsid w:val="0091632D"/>
    <w:rsid w:val="00922714"/>
    <w:rsid w:val="009242FF"/>
    <w:rsid w:val="00926103"/>
    <w:rsid w:val="00926F66"/>
    <w:rsid w:val="00930684"/>
    <w:rsid w:val="00930BCA"/>
    <w:rsid w:val="009352B2"/>
    <w:rsid w:val="0093572D"/>
    <w:rsid w:val="009367A1"/>
    <w:rsid w:val="009377AB"/>
    <w:rsid w:val="00944217"/>
    <w:rsid w:val="009459ED"/>
    <w:rsid w:val="0095085D"/>
    <w:rsid w:val="00951848"/>
    <w:rsid w:val="009546F7"/>
    <w:rsid w:val="00956DBF"/>
    <w:rsid w:val="00956F04"/>
    <w:rsid w:val="00957AF5"/>
    <w:rsid w:val="00957F3D"/>
    <w:rsid w:val="009608EF"/>
    <w:rsid w:val="0096217C"/>
    <w:rsid w:val="00971A8E"/>
    <w:rsid w:val="0097413A"/>
    <w:rsid w:val="00980A96"/>
    <w:rsid w:val="00982578"/>
    <w:rsid w:val="009827D7"/>
    <w:rsid w:val="00983570"/>
    <w:rsid w:val="0098552A"/>
    <w:rsid w:val="009916A2"/>
    <w:rsid w:val="009928D4"/>
    <w:rsid w:val="00994ED8"/>
    <w:rsid w:val="009A029A"/>
    <w:rsid w:val="009B1672"/>
    <w:rsid w:val="009B5150"/>
    <w:rsid w:val="009B5269"/>
    <w:rsid w:val="009B5E65"/>
    <w:rsid w:val="009B6683"/>
    <w:rsid w:val="009C204C"/>
    <w:rsid w:val="009C2328"/>
    <w:rsid w:val="009C36A1"/>
    <w:rsid w:val="009C7AD0"/>
    <w:rsid w:val="009D22E4"/>
    <w:rsid w:val="009D5EE1"/>
    <w:rsid w:val="009D7891"/>
    <w:rsid w:val="009E19CF"/>
    <w:rsid w:val="009E4718"/>
    <w:rsid w:val="009E5013"/>
    <w:rsid w:val="009E6CE7"/>
    <w:rsid w:val="009F1D48"/>
    <w:rsid w:val="009F37F4"/>
    <w:rsid w:val="009F3CFA"/>
    <w:rsid w:val="009F42F9"/>
    <w:rsid w:val="009F5005"/>
    <w:rsid w:val="009F58E7"/>
    <w:rsid w:val="009F5EE7"/>
    <w:rsid w:val="009F7676"/>
    <w:rsid w:val="00A017DB"/>
    <w:rsid w:val="00A02925"/>
    <w:rsid w:val="00A02A09"/>
    <w:rsid w:val="00A03733"/>
    <w:rsid w:val="00A03C92"/>
    <w:rsid w:val="00A05806"/>
    <w:rsid w:val="00A157F3"/>
    <w:rsid w:val="00A158DF"/>
    <w:rsid w:val="00A20940"/>
    <w:rsid w:val="00A209F3"/>
    <w:rsid w:val="00A2172E"/>
    <w:rsid w:val="00A21E35"/>
    <w:rsid w:val="00A22F38"/>
    <w:rsid w:val="00A231DB"/>
    <w:rsid w:val="00A2422B"/>
    <w:rsid w:val="00A273A2"/>
    <w:rsid w:val="00A2766B"/>
    <w:rsid w:val="00A330B1"/>
    <w:rsid w:val="00A34E3E"/>
    <w:rsid w:val="00A366BF"/>
    <w:rsid w:val="00A40308"/>
    <w:rsid w:val="00A40691"/>
    <w:rsid w:val="00A469AE"/>
    <w:rsid w:val="00A470A6"/>
    <w:rsid w:val="00A5129E"/>
    <w:rsid w:val="00A55658"/>
    <w:rsid w:val="00A5575C"/>
    <w:rsid w:val="00A569D9"/>
    <w:rsid w:val="00A56B52"/>
    <w:rsid w:val="00A56B74"/>
    <w:rsid w:val="00A6015C"/>
    <w:rsid w:val="00A60E64"/>
    <w:rsid w:val="00A610B3"/>
    <w:rsid w:val="00A61A72"/>
    <w:rsid w:val="00A62A2F"/>
    <w:rsid w:val="00A62F6F"/>
    <w:rsid w:val="00A630F3"/>
    <w:rsid w:val="00A66954"/>
    <w:rsid w:val="00A672EA"/>
    <w:rsid w:val="00A67FFC"/>
    <w:rsid w:val="00A71737"/>
    <w:rsid w:val="00A717B7"/>
    <w:rsid w:val="00A71CBF"/>
    <w:rsid w:val="00A7264F"/>
    <w:rsid w:val="00A82761"/>
    <w:rsid w:val="00A85345"/>
    <w:rsid w:val="00A865A4"/>
    <w:rsid w:val="00A916E4"/>
    <w:rsid w:val="00A92263"/>
    <w:rsid w:val="00A92C1D"/>
    <w:rsid w:val="00A94B84"/>
    <w:rsid w:val="00A94E15"/>
    <w:rsid w:val="00A94E5B"/>
    <w:rsid w:val="00A957E1"/>
    <w:rsid w:val="00A97803"/>
    <w:rsid w:val="00AA322F"/>
    <w:rsid w:val="00AA3D2A"/>
    <w:rsid w:val="00AA692C"/>
    <w:rsid w:val="00AA7F4A"/>
    <w:rsid w:val="00AB123E"/>
    <w:rsid w:val="00AB1CE3"/>
    <w:rsid w:val="00AB2C9E"/>
    <w:rsid w:val="00AB3A28"/>
    <w:rsid w:val="00AB4268"/>
    <w:rsid w:val="00AB5C2F"/>
    <w:rsid w:val="00AC0215"/>
    <w:rsid w:val="00AC05DE"/>
    <w:rsid w:val="00AC13FD"/>
    <w:rsid w:val="00AC28C4"/>
    <w:rsid w:val="00AC4008"/>
    <w:rsid w:val="00AC5E07"/>
    <w:rsid w:val="00AC72DD"/>
    <w:rsid w:val="00AC753D"/>
    <w:rsid w:val="00AD05B9"/>
    <w:rsid w:val="00AD2F4B"/>
    <w:rsid w:val="00AE042D"/>
    <w:rsid w:val="00AE0A10"/>
    <w:rsid w:val="00AE1097"/>
    <w:rsid w:val="00AE6028"/>
    <w:rsid w:val="00AF2A7C"/>
    <w:rsid w:val="00AF3F6E"/>
    <w:rsid w:val="00AF4716"/>
    <w:rsid w:val="00AF48E5"/>
    <w:rsid w:val="00AF602B"/>
    <w:rsid w:val="00B00CCD"/>
    <w:rsid w:val="00B06087"/>
    <w:rsid w:val="00B07F51"/>
    <w:rsid w:val="00B118D3"/>
    <w:rsid w:val="00B14404"/>
    <w:rsid w:val="00B14DC9"/>
    <w:rsid w:val="00B15057"/>
    <w:rsid w:val="00B164D3"/>
    <w:rsid w:val="00B2096F"/>
    <w:rsid w:val="00B22A24"/>
    <w:rsid w:val="00B24696"/>
    <w:rsid w:val="00B256D5"/>
    <w:rsid w:val="00B304D5"/>
    <w:rsid w:val="00B3167A"/>
    <w:rsid w:val="00B32DE7"/>
    <w:rsid w:val="00B359AF"/>
    <w:rsid w:val="00B36AC4"/>
    <w:rsid w:val="00B40B80"/>
    <w:rsid w:val="00B415F6"/>
    <w:rsid w:val="00B439BA"/>
    <w:rsid w:val="00B43A30"/>
    <w:rsid w:val="00B4685D"/>
    <w:rsid w:val="00B4788D"/>
    <w:rsid w:val="00B525C4"/>
    <w:rsid w:val="00B52E10"/>
    <w:rsid w:val="00B5508A"/>
    <w:rsid w:val="00B61AF2"/>
    <w:rsid w:val="00B64853"/>
    <w:rsid w:val="00B64DB8"/>
    <w:rsid w:val="00B650EB"/>
    <w:rsid w:val="00B65742"/>
    <w:rsid w:val="00B67C99"/>
    <w:rsid w:val="00B700D7"/>
    <w:rsid w:val="00B72915"/>
    <w:rsid w:val="00B748CD"/>
    <w:rsid w:val="00B80E78"/>
    <w:rsid w:val="00B81D9C"/>
    <w:rsid w:val="00B82B55"/>
    <w:rsid w:val="00B83C6B"/>
    <w:rsid w:val="00B842D4"/>
    <w:rsid w:val="00B845FB"/>
    <w:rsid w:val="00B84E42"/>
    <w:rsid w:val="00B876F3"/>
    <w:rsid w:val="00B90916"/>
    <w:rsid w:val="00B90CFD"/>
    <w:rsid w:val="00B92C64"/>
    <w:rsid w:val="00B9567C"/>
    <w:rsid w:val="00B95DB3"/>
    <w:rsid w:val="00B97EB8"/>
    <w:rsid w:val="00BA1943"/>
    <w:rsid w:val="00BA4118"/>
    <w:rsid w:val="00BA4BA0"/>
    <w:rsid w:val="00BA6AA7"/>
    <w:rsid w:val="00BA6DBE"/>
    <w:rsid w:val="00BB036B"/>
    <w:rsid w:val="00BB15FF"/>
    <w:rsid w:val="00BB253E"/>
    <w:rsid w:val="00BB4CF9"/>
    <w:rsid w:val="00BB76B3"/>
    <w:rsid w:val="00BC2450"/>
    <w:rsid w:val="00BC285B"/>
    <w:rsid w:val="00BC3C73"/>
    <w:rsid w:val="00BC40E5"/>
    <w:rsid w:val="00BC6552"/>
    <w:rsid w:val="00BC7B5F"/>
    <w:rsid w:val="00BD6D06"/>
    <w:rsid w:val="00BD70C3"/>
    <w:rsid w:val="00BE00A7"/>
    <w:rsid w:val="00BE0244"/>
    <w:rsid w:val="00BE1A9B"/>
    <w:rsid w:val="00BE1BF2"/>
    <w:rsid w:val="00BE1DFE"/>
    <w:rsid w:val="00BE4D62"/>
    <w:rsid w:val="00BE4DD5"/>
    <w:rsid w:val="00BE72C3"/>
    <w:rsid w:val="00BF0765"/>
    <w:rsid w:val="00BF2369"/>
    <w:rsid w:val="00BF262C"/>
    <w:rsid w:val="00BF35E8"/>
    <w:rsid w:val="00BF4B1F"/>
    <w:rsid w:val="00BF7ACD"/>
    <w:rsid w:val="00C00F24"/>
    <w:rsid w:val="00C01E3F"/>
    <w:rsid w:val="00C0338C"/>
    <w:rsid w:val="00C05090"/>
    <w:rsid w:val="00C07A12"/>
    <w:rsid w:val="00C11410"/>
    <w:rsid w:val="00C12ACB"/>
    <w:rsid w:val="00C13037"/>
    <w:rsid w:val="00C139A4"/>
    <w:rsid w:val="00C17DDE"/>
    <w:rsid w:val="00C20841"/>
    <w:rsid w:val="00C21D33"/>
    <w:rsid w:val="00C2253C"/>
    <w:rsid w:val="00C253CC"/>
    <w:rsid w:val="00C31FB6"/>
    <w:rsid w:val="00C32AC8"/>
    <w:rsid w:val="00C34D34"/>
    <w:rsid w:val="00C34E41"/>
    <w:rsid w:val="00C35C52"/>
    <w:rsid w:val="00C36C5A"/>
    <w:rsid w:val="00C41D4B"/>
    <w:rsid w:val="00C425FD"/>
    <w:rsid w:val="00C52CA3"/>
    <w:rsid w:val="00C53CAA"/>
    <w:rsid w:val="00C54490"/>
    <w:rsid w:val="00C56D3D"/>
    <w:rsid w:val="00C60E02"/>
    <w:rsid w:val="00C6470E"/>
    <w:rsid w:val="00C704E3"/>
    <w:rsid w:val="00C70736"/>
    <w:rsid w:val="00C730B0"/>
    <w:rsid w:val="00C74B65"/>
    <w:rsid w:val="00C76D8F"/>
    <w:rsid w:val="00C76F2C"/>
    <w:rsid w:val="00C80173"/>
    <w:rsid w:val="00C80FBC"/>
    <w:rsid w:val="00C81489"/>
    <w:rsid w:val="00C81FD9"/>
    <w:rsid w:val="00C84C33"/>
    <w:rsid w:val="00C85BE1"/>
    <w:rsid w:val="00C85FE3"/>
    <w:rsid w:val="00C87481"/>
    <w:rsid w:val="00C87DCC"/>
    <w:rsid w:val="00C913EE"/>
    <w:rsid w:val="00C9256D"/>
    <w:rsid w:val="00C94B49"/>
    <w:rsid w:val="00C95499"/>
    <w:rsid w:val="00C95671"/>
    <w:rsid w:val="00CA001C"/>
    <w:rsid w:val="00CA38EA"/>
    <w:rsid w:val="00CA6A4A"/>
    <w:rsid w:val="00CA734F"/>
    <w:rsid w:val="00CB005F"/>
    <w:rsid w:val="00CB0D9C"/>
    <w:rsid w:val="00CB2E7F"/>
    <w:rsid w:val="00CB74D8"/>
    <w:rsid w:val="00CB7516"/>
    <w:rsid w:val="00CC4719"/>
    <w:rsid w:val="00CC6039"/>
    <w:rsid w:val="00CC608F"/>
    <w:rsid w:val="00CC6190"/>
    <w:rsid w:val="00CD2D8F"/>
    <w:rsid w:val="00CD419F"/>
    <w:rsid w:val="00CD4366"/>
    <w:rsid w:val="00CE2193"/>
    <w:rsid w:val="00CE22A6"/>
    <w:rsid w:val="00CE2379"/>
    <w:rsid w:val="00CE2B48"/>
    <w:rsid w:val="00CE3370"/>
    <w:rsid w:val="00CE46A5"/>
    <w:rsid w:val="00CE7741"/>
    <w:rsid w:val="00CE78D5"/>
    <w:rsid w:val="00CF2A26"/>
    <w:rsid w:val="00CF3CBA"/>
    <w:rsid w:val="00CF6D82"/>
    <w:rsid w:val="00CF7100"/>
    <w:rsid w:val="00CF73E3"/>
    <w:rsid w:val="00CF7644"/>
    <w:rsid w:val="00CF7BEF"/>
    <w:rsid w:val="00D0321F"/>
    <w:rsid w:val="00D04056"/>
    <w:rsid w:val="00D06109"/>
    <w:rsid w:val="00D06EC9"/>
    <w:rsid w:val="00D072D4"/>
    <w:rsid w:val="00D12166"/>
    <w:rsid w:val="00D12E2A"/>
    <w:rsid w:val="00D13592"/>
    <w:rsid w:val="00D17F81"/>
    <w:rsid w:val="00D22182"/>
    <w:rsid w:val="00D25F1C"/>
    <w:rsid w:val="00D266CF"/>
    <w:rsid w:val="00D27EA1"/>
    <w:rsid w:val="00D3074B"/>
    <w:rsid w:val="00D332C5"/>
    <w:rsid w:val="00D341F0"/>
    <w:rsid w:val="00D36FB6"/>
    <w:rsid w:val="00D37486"/>
    <w:rsid w:val="00D37E8D"/>
    <w:rsid w:val="00D400AB"/>
    <w:rsid w:val="00D42AE2"/>
    <w:rsid w:val="00D436E4"/>
    <w:rsid w:val="00D44696"/>
    <w:rsid w:val="00D456DB"/>
    <w:rsid w:val="00D47609"/>
    <w:rsid w:val="00D515E7"/>
    <w:rsid w:val="00D52724"/>
    <w:rsid w:val="00D539B0"/>
    <w:rsid w:val="00D55D0C"/>
    <w:rsid w:val="00D57C60"/>
    <w:rsid w:val="00D6006B"/>
    <w:rsid w:val="00D608FD"/>
    <w:rsid w:val="00D6111C"/>
    <w:rsid w:val="00D63032"/>
    <w:rsid w:val="00D660FB"/>
    <w:rsid w:val="00D67A3C"/>
    <w:rsid w:val="00D70781"/>
    <w:rsid w:val="00D70C60"/>
    <w:rsid w:val="00D73795"/>
    <w:rsid w:val="00D74104"/>
    <w:rsid w:val="00D75274"/>
    <w:rsid w:val="00D75A25"/>
    <w:rsid w:val="00D80264"/>
    <w:rsid w:val="00D804D5"/>
    <w:rsid w:val="00D8084E"/>
    <w:rsid w:val="00D840B6"/>
    <w:rsid w:val="00D8439F"/>
    <w:rsid w:val="00D8544F"/>
    <w:rsid w:val="00D864FA"/>
    <w:rsid w:val="00D92A4D"/>
    <w:rsid w:val="00D94F7E"/>
    <w:rsid w:val="00D9679F"/>
    <w:rsid w:val="00D978FF"/>
    <w:rsid w:val="00DA0527"/>
    <w:rsid w:val="00DA1532"/>
    <w:rsid w:val="00DA478C"/>
    <w:rsid w:val="00DA4EC8"/>
    <w:rsid w:val="00DA67B7"/>
    <w:rsid w:val="00DB0419"/>
    <w:rsid w:val="00DB0A85"/>
    <w:rsid w:val="00DB50F2"/>
    <w:rsid w:val="00DB7E0F"/>
    <w:rsid w:val="00DC1791"/>
    <w:rsid w:val="00DC29A6"/>
    <w:rsid w:val="00DC6D71"/>
    <w:rsid w:val="00DC7034"/>
    <w:rsid w:val="00DC7262"/>
    <w:rsid w:val="00DD2701"/>
    <w:rsid w:val="00DD284C"/>
    <w:rsid w:val="00DD3456"/>
    <w:rsid w:val="00DD42CB"/>
    <w:rsid w:val="00DD4825"/>
    <w:rsid w:val="00DD79BC"/>
    <w:rsid w:val="00DD7A62"/>
    <w:rsid w:val="00DE0223"/>
    <w:rsid w:val="00DE1D1D"/>
    <w:rsid w:val="00DE3CA8"/>
    <w:rsid w:val="00DF165A"/>
    <w:rsid w:val="00DF1B7E"/>
    <w:rsid w:val="00DF24D8"/>
    <w:rsid w:val="00DF300F"/>
    <w:rsid w:val="00DF301F"/>
    <w:rsid w:val="00DF6216"/>
    <w:rsid w:val="00DF76ED"/>
    <w:rsid w:val="00DF7762"/>
    <w:rsid w:val="00DF7B71"/>
    <w:rsid w:val="00E06B74"/>
    <w:rsid w:val="00E12965"/>
    <w:rsid w:val="00E148FA"/>
    <w:rsid w:val="00E17BF9"/>
    <w:rsid w:val="00E211DD"/>
    <w:rsid w:val="00E23E8D"/>
    <w:rsid w:val="00E24338"/>
    <w:rsid w:val="00E24406"/>
    <w:rsid w:val="00E250D3"/>
    <w:rsid w:val="00E259B3"/>
    <w:rsid w:val="00E25BFE"/>
    <w:rsid w:val="00E25C19"/>
    <w:rsid w:val="00E26124"/>
    <w:rsid w:val="00E269CF"/>
    <w:rsid w:val="00E31B8B"/>
    <w:rsid w:val="00E33196"/>
    <w:rsid w:val="00E34F00"/>
    <w:rsid w:val="00E35B9D"/>
    <w:rsid w:val="00E36027"/>
    <w:rsid w:val="00E37FEA"/>
    <w:rsid w:val="00E404B6"/>
    <w:rsid w:val="00E408D1"/>
    <w:rsid w:val="00E41C86"/>
    <w:rsid w:val="00E41C92"/>
    <w:rsid w:val="00E4290D"/>
    <w:rsid w:val="00E43F08"/>
    <w:rsid w:val="00E4525A"/>
    <w:rsid w:val="00E47A26"/>
    <w:rsid w:val="00E52F48"/>
    <w:rsid w:val="00E53BF1"/>
    <w:rsid w:val="00E54CFC"/>
    <w:rsid w:val="00E57DFA"/>
    <w:rsid w:val="00E607FD"/>
    <w:rsid w:val="00E6219C"/>
    <w:rsid w:val="00E63240"/>
    <w:rsid w:val="00E6357C"/>
    <w:rsid w:val="00E647BD"/>
    <w:rsid w:val="00E64BB6"/>
    <w:rsid w:val="00E663F2"/>
    <w:rsid w:val="00E677E4"/>
    <w:rsid w:val="00E718CC"/>
    <w:rsid w:val="00E72883"/>
    <w:rsid w:val="00E73621"/>
    <w:rsid w:val="00E736A4"/>
    <w:rsid w:val="00E73FA9"/>
    <w:rsid w:val="00E7687B"/>
    <w:rsid w:val="00E81B5B"/>
    <w:rsid w:val="00E84A32"/>
    <w:rsid w:val="00E854B7"/>
    <w:rsid w:val="00E85AC9"/>
    <w:rsid w:val="00E92ABE"/>
    <w:rsid w:val="00E93754"/>
    <w:rsid w:val="00E949ED"/>
    <w:rsid w:val="00E95378"/>
    <w:rsid w:val="00E96118"/>
    <w:rsid w:val="00E9787B"/>
    <w:rsid w:val="00EA45DB"/>
    <w:rsid w:val="00EA645B"/>
    <w:rsid w:val="00EA65C6"/>
    <w:rsid w:val="00EB19E2"/>
    <w:rsid w:val="00EB4272"/>
    <w:rsid w:val="00EB7F08"/>
    <w:rsid w:val="00EC0CF6"/>
    <w:rsid w:val="00EC0F73"/>
    <w:rsid w:val="00EC217D"/>
    <w:rsid w:val="00EC2F28"/>
    <w:rsid w:val="00EC5508"/>
    <w:rsid w:val="00EC5A79"/>
    <w:rsid w:val="00EC683A"/>
    <w:rsid w:val="00ED2AA4"/>
    <w:rsid w:val="00ED2C45"/>
    <w:rsid w:val="00ED5B28"/>
    <w:rsid w:val="00ED5E8D"/>
    <w:rsid w:val="00EE04C1"/>
    <w:rsid w:val="00EE1501"/>
    <w:rsid w:val="00EE3648"/>
    <w:rsid w:val="00EE4164"/>
    <w:rsid w:val="00EE4C37"/>
    <w:rsid w:val="00EE56F5"/>
    <w:rsid w:val="00EE5CF8"/>
    <w:rsid w:val="00EE5FE1"/>
    <w:rsid w:val="00EE643E"/>
    <w:rsid w:val="00EE69EC"/>
    <w:rsid w:val="00EF75A6"/>
    <w:rsid w:val="00F014EA"/>
    <w:rsid w:val="00F018E1"/>
    <w:rsid w:val="00F01FDB"/>
    <w:rsid w:val="00F0335F"/>
    <w:rsid w:val="00F067CC"/>
    <w:rsid w:val="00F06900"/>
    <w:rsid w:val="00F07725"/>
    <w:rsid w:val="00F10535"/>
    <w:rsid w:val="00F14D3F"/>
    <w:rsid w:val="00F16351"/>
    <w:rsid w:val="00F20AC2"/>
    <w:rsid w:val="00F220C0"/>
    <w:rsid w:val="00F226E5"/>
    <w:rsid w:val="00F242DA"/>
    <w:rsid w:val="00F25A1B"/>
    <w:rsid w:val="00F25C73"/>
    <w:rsid w:val="00F27D24"/>
    <w:rsid w:val="00F27F44"/>
    <w:rsid w:val="00F27F9D"/>
    <w:rsid w:val="00F356AE"/>
    <w:rsid w:val="00F37E62"/>
    <w:rsid w:val="00F41467"/>
    <w:rsid w:val="00F44415"/>
    <w:rsid w:val="00F46FF1"/>
    <w:rsid w:val="00F513ED"/>
    <w:rsid w:val="00F54CA8"/>
    <w:rsid w:val="00F55398"/>
    <w:rsid w:val="00F60311"/>
    <w:rsid w:val="00F620BA"/>
    <w:rsid w:val="00F63393"/>
    <w:rsid w:val="00F64E89"/>
    <w:rsid w:val="00F6523D"/>
    <w:rsid w:val="00F668F2"/>
    <w:rsid w:val="00F715B9"/>
    <w:rsid w:val="00F7174B"/>
    <w:rsid w:val="00F71A6E"/>
    <w:rsid w:val="00F720D7"/>
    <w:rsid w:val="00F73A75"/>
    <w:rsid w:val="00F7446A"/>
    <w:rsid w:val="00F8042F"/>
    <w:rsid w:val="00F82D30"/>
    <w:rsid w:val="00F85E6F"/>
    <w:rsid w:val="00F8603B"/>
    <w:rsid w:val="00F92902"/>
    <w:rsid w:val="00F95D13"/>
    <w:rsid w:val="00F96FC2"/>
    <w:rsid w:val="00F976D0"/>
    <w:rsid w:val="00F97CC4"/>
    <w:rsid w:val="00FA2B5A"/>
    <w:rsid w:val="00FA5E11"/>
    <w:rsid w:val="00FA6B24"/>
    <w:rsid w:val="00FB1772"/>
    <w:rsid w:val="00FB500C"/>
    <w:rsid w:val="00FB6103"/>
    <w:rsid w:val="00FB7DE8"/>
    <w:rsid w:val="00FC04D4"/>
    <w:rsid w:val="00FC2E94"/>
    <w:rsid w:val="00FC5916"/>
    <w:rsid w:val="00FD3EF2"/>
    <w:rsid w:val="00FD5004"/>
    <w:rsid w:val="00FD50D8"/>
    <w:rsid w:val="00FD634E"/>
    <w:rsid w:val="00FD6DBA"/>
    <w:rsid w:val="00FE0572"/>
    <w:rsid w:val="00FE0B4F"/>
    <w:rsid w:val="00FE1E2E"/>
    <w:rsid w:val="00FE5F64"/>
    <w:rsid w:val="00FF0160"/>
    <w:rsid w:val="00FF199E"/>
    <w:rsid w:val="00FF30F3"/>
    <w:rsid w:val="00FF5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CBB30"/>
  <w14:defaultImageDpi w14:val="0"/>
  <w15:chartTrackingRefBased/>
  <w15:docId w15:val="{4813895F-317B-4D01-A164-3DACF08C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num" w:pos="432"/>
      </w:tabs>
      <w:suppressAutoHyphens/>
      <w:ind w:left="432" w:hanging="432"/>
      <w:outlineLvl w:val="0"/>
    </w:pPr>
    <w:rPr>
      <w:rFonts w:ascii="Verdana" w:hAnsi="Verdana"/>
      <w:szCs w:val="22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BodyTextVerdana">
    <w:name w:val="Body Text + Verdana"/>
    <w:aliases w:val="9 pt"/>
    <w:basedOn w:val="Normal"/>
    <w:pPr>
      <w:numPr>
        <w:numId w:val="1"/>
      </w:numPr>
      <w:spacing w:line="240" w:lineRule="atLeast"/>
      <w:jc w:val="both"/>
    </w:pPr>
    <w:rPr>
      <w:rFonts w:ascii="Verdana" w:hAnsi="Verdana" w:cs="Verdana"/>
      <w:kern w:val="28"/>
      <w:sz w:val="20"/>
      <w:szCs w:val="20"/>
      <w:lang w:val="en-US"/>
    </w:rPr>
  </w:style>
  <w:style w:type="paragraph" w:styleId="NoSpacing">
    <w:name w:val="No Spacing"/>
    <w:qFormat/>
    <w:pPr>
      <w:suppressAutoHyphens/>
    </w:pPr>
    <w:rPr>
      <w:sz w:val="22"/>
      <w:szCs w:val="22"/>
      <w:lang w:val="en-US" w:eastAsia="ar-SA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Heading1Char">
    <w:name w:val="Heading 1 Char"/>
    <w:link w:val="Heading1"/>
    <w:rPr>
      <w:rFonts w:ascii="Verdana" w:eastAsia="Times New Roman" w:hAnsi="Verdana" w:cs="Times New Roman"/>
      <w:sz w:val="24"/>
      <w:szCs w:val="22"/>
      <w:lang w:val="en-US" w:eastAsia="ar-SA" w:bidi="ar-SA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rPr>
      <w:rFonts w:ascii="Calibri" w:eastAsia="Times New Roman" w:hAnsi="Calibri" w:cs="Times New Roman"/>
      <w:b/>
      <w:bCs/>
      <w:sz w:val="22"/>
      <w:szCs w:val="22"/>
      <w:lang w:val="en-GB" w:eastAsia="en-US"/>
    </w:rPr>
  </w:style>
  <w:style w:type="paragraph" w:styleId="ListParagraph">
    <w:name w:val="List Paragraph"/>
    <w:basedOn w:val="Normal"/>
    <w:qFormat/>
    <w:pPr>
      <w:suppressAutoHyphens/>
      <w:ind w:left="720"/>
      <w:contextualSpacing/>
    </w:pPr>
    <w:rPr>
      <w:sz w:val="22"/>
      <w:szCs w:val="22"/>
      <w:lang w:val="en-US" w:eastAsia="ar-SA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autoSpaceDE w:val="0"/>
      <w:autoSpaceDN w:val="0"/>
    </w:pPr>
    <w:rPr>
      <w:sz w:val="20"/>
      <w:szCs w:val="20"/>
      <w:lang w:val="en-US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pPr>
      <w:suppressAutoHyphens/>
      <w:spacing w:before="120"/>
      <w:jc w:val="both"/>
    </w:pPr>
    <w:rPr>
      <w:rFonts w:ascii="Arial" w:hAnsi="Arial"/>
      <w:i/>
      <w:szCs w:val="20"/>
      <w:lang w:eastAsia="ar-SA"/>
    </w:rPr>
  </w:style>
  <w:style w:type="character" w:customStyle="1" w:styleId="BodyTextChar">
    <w:name w:val="Body Text Char"/>
    <w:link w:val="BodyText"/>
    <w:rPr>
      <w:rFonts w:ascii="Arial" w:eastAsia="Times New Roman" w:hAnsi="Arial" w:cs="Times New Roman"/>
      <w:i/>
      <w:sz w:val="24"/>
      <w:lang w:val="en-GB" w:eastAsia="ar-SA" w:bidi="ar-SA"/>
    </w:rPr>
  </w:style>
  <w:style w:type="paragraph" w:customStyle="1" w:styleId="BodyText21">
    <w:name w:val="Body Text 21"/>
    <w:basedOn w:val="Normal"/>
    <w:pPr>
      <w:jc w:val="both"/>
    </w:pPr>
    <w:rPr>
      <w:szCs w:val="20"/>
      <w:lang w:val="en-US"/>
    </w:rPr>
  </w:style>
  <w:style w:type="paragraph" w:styleId="CommentText">
    <w:name w:val="annotation text"/>
    <w:basedOn w:val="Normal"/>
    <w:link w:val="CommentTextChar"/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  <w:lang w:val="en-US" w:eastAsia="en-US"/>
    </w:rPr>
  </w:style>
  <w:style w:type="paragraph" w:customStyle="1" w:styleId="levnl113">
    <w:name w:val="_levnl113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  <w:rPr>
      <w:szCs w:val="20"/>
      <w:lang w:val="en-US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Pr>
      <w:rFonts w:ascii="Times New Roman" w:eastAsia="Times New Roman" w:hAnsi="Times New Roman" w:cs="Times New Roman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GB" w:eastAsia="en-US"/>
    </w:rPr>
  </w:style>
  <w:style w:type="character" w:customStyle="1" w:styleId="txttable1">
    <w:name w:val="txttable1"/>
    <w:rPr>
      <w:rFonts w:ascii="Verdana" w:eastAsia="Times New Roman" w:hAnsi="Verdana" w:cs="Times New Roman" w:hint="default"/>
      <w:b w:val="0"/>
      <w:bCs w:val="0"/>
      <w:color w:val="000000"/>
      <w:sz w:val="17"/>
      <w:szCs w:val="17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styleId="SubtleEmphasis">
    <w:name w:val="Subtle Emphasis"/>
    <w:qFormat/>
    <w:rPr>
      <w:rFonts w:ascii="Times New Roman" w:eastAsia="Times New Roman" w:hAnsi="Times New Roman" w:cs="Times New Roman"/>
      <w:i/>
      <w:iCs/>
      <w:color w:val="808080"/>
    </w:rPr>
  </w:style>
  <w:style w:type="character" w:styleId="IntenseEmphasis">
    <w:name w:val="Intense Emphasis"/>
    <w:qFormat/>
    <w:rPr>
      <w:rFonts w:ascii="Times New Roman" w:eastAsia="Times New Roman" w:hAnsi="Times New Roman" w:cs="Times New Roman"/>
      <w:b/>
      <w:bCs/>
      <w:i/>
      <w:iCs/>
      <w:color w:val="4F81BD"/>
    </w:rPr>
  </w:style>
  <w:style w:type="character" w:customStyle="1" w:styleId="BodyTextIndent2Char">
    <w:name w:val="Body Text Indent 2 Char"/>
    <w:link w:val="BodyTextIndent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hl">
    <w:name w:val="hl"/>
    <w:rsid w:val="00734B20"/>
  </w:style>
  <w:style w:type="paragraph" w:customStyle="1" w:styleId="Default">
    <w:name w:val="Default"/>
    <w:rsid w:val="00A158D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Lokesh\Lokesh%20Athipatla.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Lokesh Athipatla.doc</Template>
  <TotalTime>0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 VERSION:AMJ-09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lokea</dc:creator>
  <cp:keywords/>
  <cp:lastModifiedBy>Somesh Joshi</cp:lastModifiedBy>
  <cp:revision>2</cp:revision>
  <dcterms:created xsi:type="dcterms:W3CDTF">2020-03-16T05:03:00Z</dcterms:created>
  <dcterms:modified xsi:type="dcterms:W3CDTF">2020-03-16T05:03:00Z</dcterms:modified>
</cp:coreProperties>
</file>